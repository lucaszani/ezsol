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09F7" w:rsidRDefault="007E09F7" w:rsidP="006F3CDE">
      <w:pPr>
        <w:jc w:val="center"/>
      </w:pPr>
    </w:p>
    <w:p w:rsidR="006A25C4" w:rsidRDefault="00EC62A9" w:rsidP="006F3CDE">
      <w:pPr>
        <w:jc w:val="center"/>
      </w:pPr>
      <w:r>
        <w:rPr>
          <w:noProof/>
        </w:rPr>
        <w:drawing>
          <wp:inline distT="0" distB="0" distL="0" distR="0">
            <wp:extent cx="4977442" cy="2798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ZSOL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027" cy="28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8B481F" w:rsidRDefault="008B481F" w:rsidP="006A25C4"/>
    <w:p w:rsidR="006A25C4" w:rsidRPr="00264EFB" w:rsidRDefault="006A25C4" w:rsidP="006A25C4">
      <w:r w:rsidRPr="00A20D4F">
        <w:rPr>
          <w:i/>
          <w:noProof/>
          <w:color w:val="0000FF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F4E79" w:themeColor="accent1" w:themeShade="8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82BD97DC01344A9481437D3A56444EF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1F4E79" w:themeColor="accent1" w:themeShade="80"/>
                              </w:rPr>
                            </w:sdtEndPr>
                            <w:sdtContent>
                              <w:p w:rsidR="006A25C4" w:rsidRPr="007A3A85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</w:rPr>
                                </w:pPr>
                                <w:r w:rsidRPr="007A3A85"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</w:rPr>
                        <w:alias w:val="Título"/>
                        <w:tag w:val=""/>
                        <w:id w:val="-1202546390"/>
                        <w:placeholder>
                          <w:docPart w:val="82BD97DC01344A9481437D3A56444EF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color w:val="1F4E79" w:themeColor="accent1" w:themeShade="80"/>
                        </w:rPr>
                      </w:sdtEndPr>
                      <w:sdtContent>
                        <w:p w:rsidR="006A25C4" w:rsidRPr="007A3A85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F4E79" w:themeColor="accent1" w:themeShade="80"/>
                            </w:rPr>
                          </w:pPr>
                          <w:r w:rsidRPr="007A3A85">
                            <w:rPr>
                              <w:rFonts w:ascii="Segoe UI" w:hAnsi="Segoe UI" w:cs="Segoe UI"/>
                              <w:color w:val="1F4E79" w:themeColor="accent1" w:themeShade="8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AA0E58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&lt;1.0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AA0E58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&lt;1.0</w:t>
                          </w:r>
                          <w:r w:rsidR="006A25C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1278A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&lt;EZ</w:t>
                                </w:r>
                                <w:r w:rsidR="004C4BE9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SOL</w:t>
                                </w:r>
                                <w:r w:rsidR="00FB41A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&gt;</w:t>
                                </w:r>
                                <w:r w:rsidR="00DF759C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 xml:space="preserve"> - </w:t>
                                </w:r>
                                <w:r w:rsidR="00FB41A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&lt;</w:t>
                                </w:r>
                                <w:r w:rsidR="004C4BE9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Easy Solution</w:t>
                                </w:r>
                                <w:r w:rsidR="00DF759C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1278A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&lt;EZ</w:t>
                          </w:r>
                          <w:r w:rsidR="004C4BE9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SOL</w:t>
                          </w:r>
                          <w:r w:rsidR="00FB41A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&gt;</w:t>
                          </w:r>
                          <w:r w:rsidR="00DF759C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 xml:space="preserve"> - </w:t>
                          </w:r>
                          <w:r w:rsidR="00FB41A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&lt;</w:t>
                          </w:r>
                          <w:r w:rsidR="004C4BE9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Easy Solution</w:t>
                          </w:r>
                          <w:r w:rsidR="00DF759C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7A3A85">
        <w:trPr>
          <w:trHeight w:val="284"/>
        </w:trPr>
        <w:tc>
          <w:tcPr>
            <w:tcW w:w="1550" w:type="dxa"/>
            <w:shd w:val="clear" w:color="auto" w:fill="1F4E79" w:themeFill="accent1" w:themeFillShade="8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1F4E79" w:themeFill="accent1" w:themeFillShade="8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1F4E79" w:themeFill="accent1" w:themeFillShade="8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1F4E79" w:themeFill="accent1" w:themeFillShade="8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4C4BE9">
        <w:trPr>
          <w:trHeight w:val="249"/>
        </w:trPr>
        <w:tc>
          <w:tcPr>
            <w:tcW w:w="1550" w:type="dxa"/>
          </w:tcPr>
          <w:p w:rsidR="006A25C4" w:rsidRPr="004C4BE9" w:rsidRDefault="004C4BE9" w:rsidP="004C4BE9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06/06/2017</w:t>
            </w:r>
          </w:p>
        </w:tc>
        <w:tc>
          <w:tcPr>
            <w:tcW w:w="1080" w:type="dxa"/>
          </w:tcPr>
          <w:p w:rsidR="006A25C4" w:rsidRPr="00AA0E58" w:rsidRDefault="00AA0E58" w:rsidP="00AA0E58">
            <w:pPr>
              <w:pStyle w:val="Instruo"/>
              <w:rPr>
                <w:i w:val="0"/>
                <w:color w:val="000000" w:themeColor="text1"/>
              </w:rPr>
            </w:pPr>
            <w:r w:rsidRPr="00AA0E58">
              <w:rPr>
                <w:i w:val="0"/>
                <w:color w:val="000000" w:themeColor="text1"/>
              </w:rPr>
              <w:t>1.0</w:t>
            </w:r>
          </w:p>
        </w:tc>
        <w:tc>
          <w:tcPr>
            <w:tcW w:w="4680" w:type="dxa"/>
          </w:tcPr>
          <w:p w:rsidR="006A25C4" w:rsidRPr="00AA0E58" w:rsidRDefault="00042495" w:rsidP="00EC38D2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Criação do Documento.</w:t>
            </w:r>
          </w:p>
        </w:tc>
        <w:tc>
          <w:tcPr>
            <w:tcW w:w="2410" w:type="dxa"/>
          </w:tcPr>
          <w:p w:rsidR="006A25C4" w:rsidRPr="00AA0E58" w:rsidRDefault="004C4BE9" w:rsidP="00EC38D2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Lucas</w:t>
            </w:r>
            <w:r w:rsidR="00F10EDE">
              <w:rPr>
                <w:i w:val="0"/>
                <w:color w:val="000000" w:themeColor="text1"/>
              </w:rPr>
              <w:t xml:space="preserve"> Zani</w:t>
            </w:r>
            <w:r>
              <w:rPr>
                <w:i w:val="0"/>
                <w:color w:val="000000" w:themeColor="text1"/>
              </w:rPr>
              <w:t>, Igor</w:t>
            </w:r>
            <w:r w:rsidR="00F10EDE">
              <w:rPr>
                <w:i w:val="0"/>
                <w:color w:val="000000" w:themeColor="text1"/>
              </w:rPr>
              <w:t xml:space="preserve"> Constant</w:t>
            </w:r>
            <w:r>
              <w:rPr>
                <w:i w:val="0"/>
                <w:color w:val="000000" w:themeColor="text1"/>
              </w:rPr>
              <w:t xml:space="preserve"> e Giovane</w:t>
            </w:r>
            <w:r w:rsidR="00F10EDE">
              <w:rPr>
                <w:i w:val="0"/>
                <w:color w:val="000000" w:themeColor="text1"/>
              </w:rPr>
              <w:t xml:space="preserve"> Aszuma</w:t>
            </w:r>
            <w:bookmarkStart w:id="0" w:name="_GoBack"/>
            <w:bookmarkEnd w:id="0"/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6F3CDE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4634315" w:history="1">
        <w:r w:rsidR="006F3CDE" w:rsidRPr="009E1ADA">
          <w:rPr>
            <w:rStyle w:val="Hyperlink"/>
          </w:rPr>
          <w:t>1. Introdução</w:t>
        </w:r>
        <w:r w:rsidR="006F3CDE">
          <w:rPr>
            <w:webHidden/>
          </w:rPr>
          <w:tab/>
        </w:r>
        <w:r w:rsidR="00515D52">
          <w:rPr>
            <w:webHidden/>
          </w:rPr>
          <w:t>4</w:t>
        </w:r>
      </w:hyperlink>
    </w:p>
    <w:p w:rsidR="006F3CDE" w:rsidRDefault="0047057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4634316" w:history="1">
        <w:r w:rsidR="006F3CDE" w:rsidRPr="009E1ADA">
          <w:rPr>
            <w:rStyle w:val="Hyperlink"/>
            <w:lang w:val="pt-PT"/>
          </w:rPr>
          <w:t>1.1. Definições, Acrônimos e Abreviações</w:t>
        </w:r>
        <w:r w:rsidR="006F3CDE">
          <w:rPr>
            <w:webHidden/>
          </w:rPr>
          <w:tab/>
        </w:r>
        <w:r w:rsidR="00515D52">
          <w:rPr>
            <w:webHidden/>
          </w:rPr>
          <w:t>4</w:t>
        </w:r>
      </w:hyperlink>
    </w:p>
    <w:p w:rsidR="006F3CDE" w:rsidRDefault="00470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318" w:history="1">
        <w:r w:rsidR="006F3CDE" w:rsidRPr="009E1ADA">
          <w:rPr>
            <w:rStyle w:val="Hyperlink"/>
          </w:rPr>
          <w:t>2. Problema</w:t>
        </w:r>
        <w:r w:rsidR="006F3CDE">
          <w:rPr>
            <w:webHidden/>
          </w:rPr>
          <w:tab/>
        </w:r>
        <w:r w:rsidR="00515D52">
          <w:rPr>
            <w:webHidden/>
          </w:rPr>
          <w:t>4</w:t>
        </w:r>
      </w:hyperlink>
    </w:p>
    <w:p w:rsidR="006F3CDE" w:rsidRDefault="0047057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4634320" w:history="1">
        <w:r w:rsidR="006F3CDE" w:rsidRPr="009E1ADA">
          <w:rPr>
            <w:rStyle w:val="Hyperlink"/>
          </w:rPr>
          <w:t>2.</w:t>
        </w:r>
        <w:r w:rsidR="001278A4">
          <w:rPr>
            <w:rStyle w:val="Hyperlink"/>
          </w:rPr>
          <w:t>1</w:t>
        </w:r>
        <w:r w:rsidR="006F3CDE" w:rsidRPr="009E1ADA">
          <w:rPr>
            <w:rStyle w:val="Hyperlink"/>
          </w:rPr>
          <w:t>. Problemas</w:t>
        </w:r>
        <w:r w:rsidR="006F3CDE">
          <w:rPr>
            <w:webHidden/>
          </w:rPr>
          <w:tab/>
        </w:r>
        <w:r w:rsidR="00515D52">
          <w:rPr>
            <w:webHidden/>
          </w:rPr>
          <w:t>4</w:t>
        </w:r>
      </w:hyperlink>
    </w:p>
    <w:p w:rsidR="006F3CDE" w:rsidRDefault="00470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321" w:history="1">
        <w:r w:rsidR="006F3CDE" w:rsidRPr="009E1ADA">
          <w:rPr>
            <w:rStyle w:val="Hyperlink"/>
            <w:lang w:val="pt-PT"/>
          </w:rPr>
          <w:t>3. Usuários</w:t>
        </w:r>
        <w:r w:rsidR="006F3CDE">
          <w:rPr>
            <w:webHidden/>
          </w:rPr>
          <w:tab/>
        </w:r>
        <w:r w:rsidR="00515D52">
          <w:rPr>
            <w:webHidden/>
          </w:rPr>
          <w:t>4</w:t>
        </w:r>
      </w:hyperlink>
    </w:p>
    <w:p w:rsidR="006F3CDE" w:rsidRDefault="0047057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4634322" w:history="1">
        <w:r w:rsidR="006F3CDE" w:rsidRPr="009E1ADA">
          <w:rPr>
            <w:rStyle w:val="Hyperlink"/>
            <w:lang w:val="pt-PT"/>
          </w:rPr>
          <w:t>3.1. Resumo dos Usuários</w:t>
        </w:r>
        <w:r w:rsidR="006F3CDE">
          <w:rPr>
            <w:webHidden/>
          </w:rPr>
          <w:tab/>
        </w:r>
        <w:r w:rsidR="00515D52">
          <w:rPr>
            <w:webHidden/>
          </w:rPr>
          <w:t>4</w:t>
        </w:r>
      </w:hyperlink>
    </w:p>
    <w:p w:rsidR="006F3CDE" w:rsidRDefault="0047057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4634324" w:history="1">
        <w:r w:rsidR="006F3CDE" w:rsidRPr="009E1ADA">
          <w:rPr>
            <w:rStyle w:val="Hyperlink"/>
            <w:lang w:val="pt-PT"/>
          </w:rPr>
          <w:t>3.</w:t>
        </w:r>
        <w:r w:rsidR="00540FBD">
          <w:rPr>
            <w:rStyle w:val="Hyperlink"/>
            <w:lang w:val="pt-PT"/>
          </w:rPr>
          <w:t>2</w:t>
        </w:r>
        <w:r w:rsidR="006F3CDE" w:rsidRPr="009E1ADA">
          <w:rPr>
            <w:rStyle w:val="Hyperlink"/>
            <w:lang w:val="pt-PT"/>
          </w:rPr>
          <w:t>. Necessidades dos Interessados</w:t>
        </w:r>
        <w:r w:rsidR="006F3CDE">
          <w:rPr>
            <w:webHidden/>
          </w:rPr>
          <w:tab/>
        </w:r>
        <w:r w:rsidR="00515D52">
          <w:rPr>
            <w:webHidden/>
          </w:rPr>
          <w:t>5</w:t>
        </w:r>
      </w:hyperlink>
    </w:p>
    <w:p w:rsidR="006F3CDE" w:rsidRDefault="00470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325" w:history="1">
        <w:r w:rsidR="006F3CDE" w:rsidRPr="009E1ADA">
          <w:rPr>
            <w:rStyle w:val="Hyperlink"/>
            <w:lang w:val="pt-PT"/>
          </w:rPr>
          <w:t>4. Visão Geral do Produto</w:t>
        </w:r>
        <w:r w:rsidR="006F3CDE">
          <w:rPr>
            <w:webHidden/>
          </w:rPr>
          <w:tab/>
        </w:r>
        <w:r w:rsidR="00515D52">
          <w:rPr>
            <w:webHidden/>
          </w:rPr>
          <w:t>5</w:t>
        </w:r>
      </w:hyperlink>
    </w:p>
    <w:p w:rsidR="006F3CDE" w:rsidRDefault="0047057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4634326" w:history="1">
        <w:r w:rsidR="006F3CDE" w:rsidRPr="009E1ADA">
          <w:rPr>
            <w:rStyle w:val="Hyperlink"/>
            <w:lang w:val="pt-PT"/>
          </w:rPr>
          <w:t>4.1. Resumo das Capacidades do Produto</w:t>
        </w:r>
        <w:r w:rsidR="006F3CDE">
          <w:rPr>
            <w:webHidden/>
          </w:rPr>
          <w:tab/>
        </w:r>
        <w:r w:rsidR="00515D52">
          <w:rPr>
            <w:webHidden/>
          </w:rPr>
          <w:t>5</w:t>
        </w:r>
      </w:hyperlink>
    </w:p>
    <w:p w:rsidR="006F3CDE" w:rsidRDefault="0047057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4634327" w:history="1">
        <w:r w:rsidR="006F3CDE" w:rsidRPr="009E1ADA">
          <w:rPr>
            <w:rStyle w:val="Hyperlink"/>
          </w:rPr>
          <w:t>4.2. Características do Produto</w:t>
        </w:r>
        <w:r w:rsidR="006F3CDE">
          <w:rPr>
            <w:webHidden/>
          </w:rPr>
          <w:tab/>
        </w:r>
        <w:r w:rsidR="00515D52">
          <w:rPr>
            <w:webHidden/>
          </w:rPr>
          <w:t>5</w:t>
        </w:r>
      </w:hyperlink>
    </w:p>
    <w:p w:rsidR="006F3CDE" w:rsidRDefault="0047057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PT" w:eastAsia="pt-PT"/>
        </w:rPr>
      </w:pPr>
      <w:hyperlink w:anchor="_Toc464634328" w:history="1">
        <w:r w:rsidR="006F3CDE" w:rsidRPr="009E1ADA">
          <w:rPr>
            <w:rStyle w:val="Hyperlink"/>
          </w:rPr>
          <w:t>4.3. Funcionalidades do Produto</w:t>
        </w:r>
        <w:r w:rsidR="006F3CDE">
          <w:rPr>
            <w:webHidden/>
          </w:rPr>
          <w:tab/>
        </w:r>
        <w:r w:rsidR="00515D52">
          <w:rPr>
            <w:webHidden/>
          </w:rPr>
          <w:t>6</w:t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6463431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4C4BE9" w:rsidRDefault="008B481F" w:rsidP="008B481F">
      <w:bookmarkStart w:id="15" w:name="_Toc464634316"/>
      <w:r>
        <w:t xml:space="preserve">Este documento tem por objetivo apresentar o projeto </w:t>
      </w:r>
      <w:r w:rsidR="004C4BE9">
        <w:t xml:space="preserve">solicitado pelo professor Felipe, onde os alunos devem desenvolver um sistema em </w:t>
      </w:r>
      <w:r w:rsidR="004C4BE9">
        <w:rPr>
          <w:i/>
        </w:rPr>
        <w:t xml:space="preserve">Java </w:t>
      </w:r>
      <w:r w:rsidR="004C4BE9">
        <w:t>que faça a interação com um banco de dados.</w:t>
      </w:r>
    </w:p>
    <w:p w:rsidR="008B481F" w:rsidRDefault="004C4BE9" w:rsidP="008B481F">
      <w:r>
        <w:t xml:space="preserve">Foi decidido </w:t>
      </w:r>
      <w:r w:rsidR="00222FB7">
        <w:t>pelo desenvolvimento de um sistema</w:t>
      </w:r>
      <w:r w:rsidR="00540FBD">
        <w:t xml:space="preserve"> – para uma empresa fictícia – </w:t>
      </w:r>
      <w:proofErr w:type="gramStart"/>
      <w:r w:rsidR="00540FBD">
        <w:t xml:space="preserve">de </w:t>
      </w:r>
      <w:r w:rsidR="00222FB7">
        <w:t xml:space="preserve"> registro</w:t>
      </w:r>
      <w:proofErr w:type="gramEnd"/>
      <w:r w:rsidR="00222FB7">
        <w:t xml:space="preserve"> de manutenção de microcomputadores, laptops e afins, onde o atendente registra a requisição do cliente integrando ao técnico responsável pela execução do serviço</w:t>
      </w:r>
      <w:r w:rsidR="008B481F">
        <w:t xml:space="preserve">. </w:t>
      </w:r>
    </w:p>
    <w:p w:rsidR="00CA1C0D" w:rsidRDefault="00E14F8E">
      <w:pPr>
        <w:pStyle w:val="Ttulo2"/>
        <w:rPr>
          <w:lang w:val="pt-PT"/>
        </w:rPr>
      </w:pPr>
      <w:r>
        <w:rPr>
          <w:lang w:val="pt-PT"/>
        </w:rPr>
        <w:t>Definições, Acrônimos e Abreviações</w:t>
      </w:r>
      <w:bookmarkEnd w:id="15"/>
    </w:p>
    <w:p w:rsidR="008B481F" w:rsidRPr="008B481F" w:rsidRDefault="00222FB7" w:rsidP="008B481F">
      <w:pPr>
        <w:rPr>
          <w:i/>
          <w:lang w:val="pt-PT" w:eastAsia="en-US"/>
        </w:rPr>
      </w:pPr>
      <w:r>
        <w:rPr>
          <w:b/>
          <w:i/>
          <w:lang w:val="pt-PT" w:eastAsia="en-US"/>
        </w:rPr>
        <w:t xml:space="preserve">NetBeans 8.2 </w:t>
      </w:r>
      <w:r w:rsidR="008B481F">
        <w:rPr>
          <w:b/>
          <w:lang w:val="pt-PT" w:eastAsia="en-US"/>
        </w:rPr>
        <w:t xml:space="preserve"> – </w:t>
      </w:r>
      <w:r w:rsidR="008B481F">
        <w:rPr>
          <w:lang w:val="pt-PT" w:eastAsia="en-US"/>
        </w:rPr>
        <w:t>Programa utilizado para desenvolver e</w:t>
      </w:r>
      <w:r>
        <w:rPr>
          <w:lang w:val="pt-PT" w:eastAsia="en-US"/>
        </w:rPr>
        <w:t xml:space="preserve"> compilar o sistema</w:t>
      </w:r>
      <w:r w:rsidR="008B481F">
        <w:rPr>
          <w:lang w:val="pt-PT" w:eastAsia="en-US"/>
        </w:rPr>
        <w:t>.</w:t>
      </w:r>
    </w:p>
    <w:p w:rsidR="008B481F" w:rsidRDefault="008B481F" w:rsidP="00391DFC">
      <w:pPr>
        <w:rPr>
          <w:b/>
          <w:i/>
          <w:lang w:val="pt-PT" w:eastAsia="en-US"/>
        </w:rPr>
      </w:pPr>
    </w:p>
    <w:p w:rsidR="00391DFC" w:rsidRDefault="00222FB7" w:rsidP="00391DFC">
      <w:r>
        <w:rPr>
          <w:b/>
          <w:i/>
          <w:lang w:val="pt-PT" w:eastAsia="en-US"/>
        </w:rPr>
        <w:t xml:space="preserve">phpMyAdmin 4.7.1 </w:t>
      </w:r>
      <w:r w:rsidR="00391DFC">
        <w:rPr>
          <w:b/>
          <w:lang w:val="pt-PT" w:eastAsia="en-US"/>
        </w:rPr>
        <w:t xml:space="preserve">– </w:t>
      </w:r>
      <w:r>
        <w:t>Sistema</w:t>
      </w:r>
      <w:r w:rsidR="008B481F">
        <w:t xml:space="preserve"> de gerenciamento de banco de dados.</w:t>
      </w:r>
    </w:p>
    <w:p w:rsidR="008B481F" w:rsidRDefault="008B481F" w:rsidP="00391DFC"/>
    <w:p w:rsidR="008B481F" w:rsidRPr="008B481F" w:rsidRDefault="00222FB7" w:rsidP="00391DFC">
      <w:r>
        <w:rPr>
          <w:b/>
          <w:i/>
        </w:rPr>
        <w:t>Java</w:t>
      </w:r>
      <w:r w:rsidR="00A3129A">
        <w:rPr>
          <w:b/>
          <w:lang w:val="pt-PT" w:eastAsia="en-US"/>
        </w:rPr>
        <w:t xml:space="preserve"> </w:t>
      </w:r>
      <w:r w:rsidR="008B481F">
        <w:rPr>
          <w:b/>
        </w:rPr>
        <w:t xml:space="preserve">– </w:t>
      </w:r>
      <w:r w:rsidR="00DF759C">
        <w:t>Linguag</w:t>
      </w:r>
      <w:r w:rsidR="008B481F">
        <w:t xml:space="preserve">em de programação </w:t>
      </w:r>
      <w:r w:rsidR="00DF759C">
        <w:t xml:space="preserve">utilizada </w:t>
      </w:r>
      <w:r w:rsidR="008B481F">
        <w:t>para desenvolver o sistema.</w:t>
      </w:r>
    </w:p>
    <w:p w:rsidR="00CA1C0D" w:rsidRDefault="00E14F8E">
      <w:pPr>
        <w:pStyle w:val="Ttulo1"/>
      </w:pPr>
      <w:bookmarkStart w:id="16" w:name="_Toc464634318"/>
      <w:r>
        <w:t>Problema</w:t>
      </w:r>
      <w:bookmarkEnd w:id="16"/>
    </w:p>
    <w:p w:rsidR="00AF24EA" w:rsidRDefault="00222FB7" w:rsidP="008B481F">
      <w:bookmarkStart w:id="17" w:name="_Toc464634319"/>
      <w:r>
        <w:t>O cliente relatou que encontra dificuldades na organização dos pedidos</w:t>
      </w:r>
      <w:r w:rsidR="008B481F">
        <w:t xml:space="preserve">. </w:t>
      </w:r>
      <w:r>
        <w:t xml:space="preserve">Um desses problemas é o fato de que o sistema atual não gera </w:t>
      </w:r>
      <w:r w:rsidR="00AF24EA">
        <w:t>número de ordem de serviço</w:t>
      </w:r>
      <w:r w:rsidR="008B481F">
        <w:t>.</w:t>
      </w:r>
    </w:p>
    <w:p w:rsidR="008B481F" w:rsidRPr="003878B3" w:rsidRDefault="00AF24EA" w:rsidP="008B481F">
      <w:r>
        <w:t>Além disso o cliente relata também que há dificuldade verificar qual t</w:t>
      </w:r>
      <w:r w:rsidR="001278A4">
        <w:t>écnico realizou o serviço.</w:t>
      </w:r>
      <w:r w:rsidR="008B481F">
        <w:t xml:space="preserve"> </w:t>
      </w:r>
    </w:p>
    <w:bookmarkEnd w:id="17"/>
    <w:p w:rsidR="00CA1C0D" w:rsidRPr="00394711" w:rsidRDefault="00394711">
      <w:pPr>
        <w:pStyle w:val="Instruo"/>
        <w:rPr>
          <w:i w:val="0"/>
          <w:color w:val="000000" w:themeColor="text1"/>
        </w:rPr>
      </w:pPr>
      <w:r>
        <w:rPr>
          <w:i w:val="0"/>
          <w:color w:val="000000" w:themeColor="text1"/>
        </w:rPr>
        <w:t>.</w:t>
      </w:r>
    </w:p>
    <w:p w:rsidR="00CA1C0D" w:rsidRDefault="00E14F8E" w:rsidP="003327A8">
      <w:pPr>
        <w:pStyle w:val="Ttulo2"/>
      </w:pPr>
      <w:bookmarkStart w:id="18" w:name="_Toc464634320"/>
      <w:r>
        <w:t>Problemas</w:t>
      </w:r>
      <w:bookmarkEnd w:id="18"/>
    </w:p>
    <w:p w:rsidR="00CA1C0D" w:rsidRDefault="00CA1C0D">
      <w:pPr>
        <w:pStyle w:val="Cabealho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7"/>
        <w:gridCol w:w="6891"/>
      </w:tblGrid>
      <w:tr w:rsidR="008B481F" w:rsidTr="008B481F">
        <w:tc>
          <w:tcPr>
            <w:tcW w:w="2737" w:type="dxa"/>
            <w:shd w:val="pct20" w:color="auto" w:fill="auto"/>
          </w:tcPr>
          <w:p w:rsidR="008B481F" w:rsidRPr="00866C43" w:rsidRDefault="008B481F" w:rsidP="00D84B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problema </w:t>
            </w:r>
          </w:p>
        </w:tc>
        <w:tc>
          <w:tcPr>
            <w:tcW w:w="6891" w:type="dxa"/>
          </w:tcPr>
          <w:p w:rsidR="008B481F" w:rsidRPr="001278A4" w:rsidRDefault="001278A4" w:rsidP="00D84BCF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Não geração de número de ordem de serviço.</w:t>
            </w:r>
          </w:p>
        </w:tc>
      </w:tr>
      <w:tr w:rsidR="008B481F" w:rsidTr="008B481F">
        <w:tc>
          <w:tcPr>
            <w:tcW w:w="2737" w:type="dxa"/>
            <w:shd w:val="pct20" w:color="auto" w:fill="auto"/>
          </w:tcPr>
          <w:p w:rsidR="008B481F" w:rsidRPr="00866C43" w:rsidRDefault="008B481F" w:rsidP="00D84BCF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866C43">
              <w:rPr>
                <w:b/>
                <w:bCs/>
              </w:rPr>
              <w:t>feta</w:t>
            </w:r>
          </w:p>
        </w:tc>
        <w:tc>
          <w:tcPr>
            <w:tcW w:w="6891" w:type="dxa"/>
          </w:tcPr>
          <w:p w:rsidR="008B481F" w:rsidRPr="00A412B1" w:rsidRDefault="001278A4" w:rsidP="00D84BC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</w:t>
            </w:r>
            <w:r w:rsidR="008B481F" w:rsidRPr="00A412B1">
              <w:rPr>
                <w:i w:val="0"/>
                <w:color w:val="auto"/>
              </w:rPr>
              <w:t xml:space="preserve"> e funcionários</w:t>
            </w:r>
            <w:r w:rsidR="008B481F">
              <w:rPr>
                <w:i w:val="0"/>
                <w:color w:val="auto"/>
              </w:rPr>
              <w:t>.</w:t>
            </w:r>
          </w:p>
        </w:tc>
      </w:tr>
      <w:tr w:rsidR="008B481F" w:rsidTr="008B481F">
        <w:tc>
          <w:tcPr>
            <w:tcW w:w="2737" w:type="dxa"/>
            <w:shd w:val="pct20" w:color="auto" w:fill="auto"/>
          </w:tcPr>
          <w:p w:rsidR="008B481F" w:rsidRPr="00866C43" w:rsidRDefault="008B481F" w:rsidP="00D84BCF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866C43">
              <w:rPr>
                <w:b/>
                <w:bCs/>
              </w:rPr>
              <w:t>ujo impacto é</w:t>
            </w:r>
          </w:p>
        </w:tc>
        <w:tc>
          <w:tcPr>
            <w:tcW w:w="6891" w:type="dxa"/>
          </w:tcPr>
          <w:p w:rsidR="008B481F" w:rsidRPr="00A412B1" w:rsidRDefault="001278A4" w:rsidP="00D84BCF">
            <w:pPr>
              <w:pStyle w:val="Instruo"/>
              <w:rPr>
                <w:i w:val="0"/>
              </w:rPr>
            </w:pPr>
            <w:r>
              <w:rPr>
                <w:i w:val="0"/>
                <w:color w:val="auto"/>
              </w:rPr>
              <w:t>Dificulta a celeridade do atendimento, o balancete da empresa e o pós-atendimento</w:t>
            </w:r>
          </w:p>
        </w:tc>
      </w:tr>
      <w:tr w:rsidR="008B481F" w:rsidTr="008B481F">
        <w:tc>
          <w:tcPr>
            <w:tcW w:w="2737" w:type="dxa"/>
            <w:shd w:val="pct20" w:color="auto" w:fill="auto"/>
          </w:tcPr>
          <w:p w:rsidR="008B481F" w:rsidRPr="00866C43" w:rsidRDefault="008B481F" w:rsidP="00D84BCF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866C43">
              <w:rPr>
                <w:b/>
                <w:bCs/>
              </w:rPr>
              <w:t>enefícios de uma solução seriam</w:t>
            </w:r>
          </w:p>
        </w:tc>
        <w:tc>
          <w:tcPr>
            <w:tcW w:w="6891" w:type="dxa"/>
          </w:tcPr>
          <w:p w:rsidR="008B481F" w:rsidRPr="00637C9F" w:rsidRDefault="001278A4" w:rsidP="00D84BCF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Gerar um número de ordem de serviço relacionando o cliente, o serviço e o técnico</w:t>
            </w:r>
            <w:r w:rsidR="008B481F">
              <w:rPr>
                <w:i w:val="0"/>
                <w:color w:val="auto"/>
              </w:rPr>
              <w:t>.</w:t>
            </w:r>
          </w:p>
        </w:tc>
      </w:tr>
    </w:tbl>
    <w:p w:rsidR="00CA1C0D" w:rsidRDefault="00CA1C0D">
      <w:pPr>
        <w:pStyle w:val="Instruo"/>
        <w:rPr>
          <w:i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7"/>
        <w:gridCol w:w="6891"/>
      </w:tblGrid>
      <w:tr w:rsidR="00394711" w:rsidTr="00C8747A">
        <w:tc>
          <w:tcPr>
            <w:tcW w:w="2737" w:type="dxa"/>
            <w:shd w:val="pct20" w:color="auto" w:fill="auto"/>
          </w:tcPr>
          <w:p w:rsidR="00394711" w:rsidRPr="00866C43" w:rsidRDefault="001278A4" w:rsidP="00C8747A">
            <w:pPr>
              <w:rPr>
                <w:b/>
                <w:bCs/>
              </w:rPr>
            </w:pPr>
            <w:r>
              <w:rPr>
                <w:b/>
                <w:bCs/>
              </w:rPr>
              <w:t>O problema</w:t>
            </w:r>
          </w:p>
        </w:tc>
        <w:tc>
          <w:tcPr>
            <w:tcW w:w="6891" w:type="dxa"/>
          </w:tcPr>
          <w:p w:rsidR="00394711" w:rsidRPr="00A412B1" w:rsidRDefault="001278A4" w:rsidP="00C8747A">
            <w:pPr>
              <w:pStyle w:val="Instruo"/>
              <w:rPr>
                <w:i w:val="0"/>
              </w:rPr>
            </w:pPr>
            <w:r>
              <w:rPr>
                <w:i w:val="0"/>
                <w:color w:val="auto"/>
              </w:rPr>
              <w:t>Não associação do técnico ao serviço</w:t>
            </w:r>
            <w:r w:rsidR="00540FBD">
              <w:rPr>
                <w:i w:val="0"/>
                <w:color w:val="auto"/>
              </w:rPr>
              <w:t>.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394711" w:rsidTr="00C8747A">
        <w:tc>
          <w:tcPr>
            <w:tcW w:w="2737" w:type="dxa"/>
            <w:shd w:val="pct20" w:color="auto" w:fill="auto"/>
          </w:tcPr>
          <w:p w:rsidR="00394711" w:rsidRPr="00866C43" w:rsidRDefault="00394711" w:rsidP="00C8747A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866C43">
              <w:rPr>
                <w:b/>
                <w:bCs/>
              </w:rPr>
              <w:t>feta</w:t>
            </w:r>
          </w:p>
        </w:tc>
        <w:tc>
          <w:tcPr>
            <w:tcW w:w="6891" w:type="dxa"/>
          </w:tcPr>
          <w:p w:rsidR="00394711" w:rsidRPr="00A412B1" w:rsidRDefault="001278A4" w:rsidP="00C8747A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Clientes e funcionários</w:t>
            </w:r>
            <w:r w:rsidR="00540FBD">
              <w:rPr>
                <w:i w:val="0"/>
                <w:color w:val="auto"/>
              </w:rPr>
              <w:t>.</w:t>
            </w:r>
          </w:p>
        </w:tc>
      </w:tr>
      <w:tr w:rsidR="00394711" w:rsidTr="00C8747A">
        <w:tc>
          <w:tcPr>
            <w:tcW w:w="2737" w:type="dxa"/>
            <w:shd w:val="pct20" w:color="auto" w:fill="auto"/>
          </w:tcPr>
          <w:p w:rsidR="00394711" w:rsidRPr="00866C43" w:rsidRDefault="00394711" w:rsidP="00C8747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866C43">
              <w:rPr>
                <w:b/>
                <w:bCs/>
              </w:rPr>
              <w:t>ujo impacto é</w:t>
            </w:r>
          </w:p>
        </w:tc>
        <w:tc>
          <w:tcPr>
            <w:tcW w:w="6891" w:type="dxa"/>
          </w:tcPr>
          <w:p w:rsidR="00394711" w:rsidRPr="00394711" w:rsidRDefault="008A0025" w:rsidP="00C8747A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Dificulta o entendimento de como foi realizado o serviço e de quem o realizou</w:t>
            </w:r>
            <w:r w:rsidR="00540FBD">
              <w:rPr>
                <w:i w:val="0"/>
                <w:color w:val="000000" w:themeColor="text1"/>
              </w:rPr>
              <w:t>.</w:t>
            </w:r>
          </w:p>
        </w:tc>
      </w:tr>
      <w:tr w:rsidR="00394711" w:rsidTr="00C8747A">
        <w:tc>
          <w:tcPr>
            <w:tcW w:w="2737" w:type="dxa"/>
            <w:shd w:val="pct20" w:color="auto" w:fill="auto"/>
          </w:tcPr>
          <w:p w:rsidR="00394711" w:rsidRPr="00866C43" w:rsidRDefault="00394711" w:rsidP="00C8747A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866C43">
              <w:rPr>
                <w:b/>
                <w:bCs/>
              </w:rPr>
              <w:t>enefícios de uma solução seriam</w:t>
            </w:r>
          </w:p>
        </w:tc>
        <w:tc>
          <w:tcPr>
            <w:tcW w:w="6891" w:type="dxa"/>
          </w:tcPr>
          <w:p w:rsidR="00394711" w:rsidRPr="00394711" w:rsidRDefault="00540FBD" w:rsidP="00C8747A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Relacionar um técnico ao serviço solicitado pelo cliente e uma tela na qual o técnico relata os problemas e a solução do serviço.</w:t>
            </w:r>
          </w:p>
        </w:tc>
      </w:tr>
    </w:tbl>
    <w:p w:rsidR="00394711" w:rsidRPr="00394711" w:rsidRDefault="00394711" w:rsidP="00394711"/>
    <w:p w:rsidR="00CA1C0D" w:rsidRDefault="00E14F8E">
      <w:pPr>
        <w:pStyle w:val="Ttulo1"/>
        <w:rPr>
          <w:lang w:val="pt-PT"/>
        </w:rPr>
      </w:pPr>
      <w:bookmarkStart w:id="19" w:name="_Toc104265960"/>
      <w:bookmarkStart w:id="20" w:name="_Toc105207851"/>
      <w:bookmarkStart w:id="21" w:name="_Toc105226019"/>
      <w:bookmarkStart w:id="22" w:name="_Toc107911570"/>
      <w:bookmarkStart w:id="23" w:name="_Toc108944617"/>
      <w:bookmarkStart w:id="24" w:name="_Toc124563686"/>
      <w:bookmarkStart w:id="25" w:name="_Toc104002552"/>
      <w:bookmarkStart w:id="26" w:name="_Toc104087800"/>
      <w:bookmarkStart w:id="27" w:name="_Toc104265961"/>
      <w:bookmarkStart w:id="28" w:name="_Toc105207852"/>
      <w:bookmarkStart w:id="29" w:name="_Toc105226020"/>
      <w:bookmarkStart w:id="30" w:name="_Toc107911571"/>
      <w:bookmarkStart w:id="31" w:name="_Toc108944618"/>
      <w:bookmarkStart w:id="32" w:name="_Toc124563687"/>
      <w:bookmarkStart w:id="33" w:name="_Toc104002553"/>
      <w:bookmarkStart w:id="34" w:name="_Toc104087801"/>
      <w:bookmarkStart w:id="35" w:name="_Toc104265963"/>
      <w:bookmarkStart w:id="36" w:name="_Toc105207854"/>
      <w:bookmarkStart w:id="37" w:name="_Toc105226022"/>
      <w:bookmarkStart w:id="38" w:name="_Toc107911573"/>
      <w:bookmarkStart w:id="39" w:name="_Toc108944620"/>
      <w:bookmarkStart w:id="40" w:name="_Toc124563689"/>
      <w:bookmarkStart w:id="41" w:name="_Toc104265964"/>
      <w:bookmarkStart w:id="42" w:name="_Toc105207855"/>
      <w:bookmarkStart w:id="43" w:name="_Toc105226023"/>
      <w:bookmarkStart w:id="44" w:name="_Toc107911574"/>
      <w:bookmarkStart w:id="45" w:name="_Toc108944621"/>
      <w:bookmarkStart w:id="46" w:name="_Toc124563690"/>
      <w:bookmarkStart w:id="47" w:name="_Toc104002554"/>
      <w:bookmarkStart w:id="48" w:name="_Toc104087802"/>
      <w:bookmarkStart w:id="49" w:name="_Toc104265965"/>
      <w:bookmarkStart w:id="50" w:name="_Toc105207856"/>
      <w:bookmarkStart w:id="51" w:name="_Toc105226024"/>
      <w:bookmarkStart w:id="52" w:name="_Toc107911575"/>
      <w:bookmarkStart w:id="53" w:name="_Toc108944622"/>
      <w:bookmarkStart w:id="54" w:name="_Toc124563691"/>
      <w:bookmarkStart w:id="55" w:name="_Toc104265968"/>
      <w:bookmarkStart w:id="56" w:name="_Toc105207859"/>
      <w:bookmarkStart w:id="57" w:name="_Toc105226027"/>
      <w:bookmarkStart w:id="58" w:name="_Toc107911578"/>
      <w:bookmarkStart w:id="59" w:name="_Toc108944625"/>
      <w:bookmarkStart w:id="60" w:name="_Toc124563694"/>
      <w:bookmarkStart w:id="61" w:name="_Toc104002555"/>
      <w:bookmarkStart w:id="62" w:name="_Toc104087803"/>
      <w:bookmarkStart w:id="63" w:name="_Toc104265969"/>
      <w:bookmarkStart w:id="64" w:name="_Toc105207860"/>
      <w:bookmarkStart w:id="65" w:name="_Toc105226028"/>
      <w:bookmarkStart w:id="66" w:name="_Toc107911579"/>
      <w:bookmarkStart w:id="67" w:name="_Toc108944626"/>
      <w:bookmarkStart w:id="68" w:name="_Toc124563695"/>
      <w:bookmarkStart w:id="69" w:name="_Toc46463432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>
        <w:rPr>
          <w:lang w:val="pt-PT"/>
        </w:rPr>
        <w:t>Usuários</w:t>
      </w:r>
      <w:bookmarkEnd w:id="69"/>
    </w:p>
    <w:p w:rsidR="00CA1C0D" w:rsidRDefault="00E14F8E">
      <w:pPr>
        <w:pStyle w:val="Ttulo2"/>
        <w:rPr>
          <w:lang w:val="pt-PT"/>
        </w:rPr>
      </w:pPr>
      <w:bookmarkStart w:id="70" w:name="_Toc464634322"/>
      <w:r>
        <w:rPr>
          <w:lang w:val="pt-PT"/>
        </w:rPr>
        <w:t>Resumo dos Usuários</w:t>
      </w:r>
      <w:bookmarkEnd w:id="70"/>
    </w:p>
    <w:p w:rsidR="00CA1C0D" w:rsidRDefault="00CA1C0D">
      <w:pPr>
        <w:rPr>
          <w:lang w:val="pt-PT"/>
        </w:rPr>
      </w:pPr>
    </w:p>
    <w:tbl>
      <w:tblPr>
        <w:tblW w:w="6914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6"/>
        <w:gridCol w:w="2020"/>
        <w:gridCol w:w="2428"/>
      </w:tblGrid>
      <w:tr w:rsidR="00F22C8C" w:rsidTr="00F22C8C">
        <w:tc>
          <w:tcPr>
            <w:tcW w:w="2466" w:type="dxa"/>
            <w:shd w:val="pct20" w:color="auto" w:fill="auto"/>
          </w:tcPr>
          <w:p w:rsidR="00F22C8C" w:rsidRDefault="00F22C8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020" w:type="dxa"/>
            <w:shd w:val="pct20" w:color="auto" w:fill="auto"/>
          </w:tcPr>
          <w:p w:rsidR="00F22C8C" w:rsidRDefault="00F22C8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2428" w:type="dxa"/>
            <w:shd w:val="pct20" w:color="auto" w:fill="auto"/>
          </w:tcPr>
          <w:p w:rsidR="00F22C8C" w:rsidRDefault="00F22C8C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F22C8C" w:rsidTr="00F22C8C">
        <w:tc>
          <w:tcPr>
            <w:tcW w:w="2466" w:type="dxa"/>
            <w:vAlign w:val="center"/>
          </w:tcPr>
          <w:p w:rsidR="00F22C8C" w:rsidRPr="00F22C8C" w:rsidRDefault="00F22C8C" w:rsidP="00491587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F22C8C">
              <w:rPr>
                <w:i w:val="0"/>
                <w:color w:val="000000" w:themeColor="text1"/>
              </w:rPr>
              <w:t xml:space="preserve">Maria Hernández </w:t>
            </w:r>
            <w:proofErr w:type="spellStart"/>
            <w:r w:rsidRPr="00F22C8C">
              <w:rPr>
                <w:i w:val="0"/>
                <w:color w:val="000000" w:themeColor="text1"/>
              </w:rPr>
              <w:t>Lorráz</w:t>
            </w:r>
            <w:proofErr w:type="spellEnd"/>
            <w:r w:rsidRPr="00F22C8C">
              <w:rPr>
                <w:i w:val="0"/>
                <w:color w:val="000000" w:themeColor="text1"/>
              </w:rPr>
              <w:t xml:space="preserve"> de </w:t>
            </w:r>
            <w:proofErr w:type="spellStart"/>
            <w:r w:rsidRPr="00F22C8C">
              <w:rPr>
                <w:i w:val="0"/>
                <w:color w:val="000000" w:themeColor="text1"/>
              </w:rPr>
              <w:t>la</w:t>
            </w:r>
            <w:proofErr w:type="spellEnd"/>
            <w:r w:rsidRPr="00F22C8C">
              <w:rPr>
                <w:i w:val="0"/>
                <w:color w:val="000000" w:themeColor="text1"/>
              </w:rPr>
              <w:t xml:space="preserve"> Vega</w:t>
            </w:r>
          </w:p>
        </w:tc>
        <w:tc>
          <w:tcPr>
            <w:tcW w:w="2020" w:type="dxa"/>
            <w:vAlign w:val="center"/>
          </w:tcPr>
          <w:p w:rsidR="00F22C8C" w:rsidRPr="0057123B" w:rsidRDefault="00F22C8C" w:rsidP="00491587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Dona da loja</w:t>
            </w:r>
          </w:p>
        </w:tc>
        <w:tc>
          <w:tcPr>
            <w:tcW w:w="2428" w:type="dxa"/>
          </w:tcPr>
          <w:p w:rsidR="00F22C8C" w:rsidRPr="00F22C8C" w:rsidRDefault="00F22C8C" w:rsidP="00491587">
            <w:pPr>
              <w:pStyle w:val="Instruo"/>
              <w:jc w:val="center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Gerencimento de todo o fluxo da loja.</w:t>
            </w:r>
          </w:p>
        </w:tc>
      </w:tr>
      <w:tr w:rsidR="00F22C8C" w:rsidTr="00F22C8C">
        <w:tc>
          <w:tcPr>
            <w:tcW w:w="2466" w:type="dxa"/>
            <w:vAlign w:val="center"/>
          </w:tcPr>
          <w:p w:rsidR="00F22C8C" w:rsidRPr="00F22C8C" w:rsidRDefault="00F22C8C" w:rsidP="00491587">
            <w:pPr>
              <w:pStyle w:val="Instruo"/>
              <w:jc w:val="center"/>
              <w:rPr>
                <w:i w:val="0"/>
                <w:color w:val="000000" w:themeColor="text1"/>
              </w:rPr>
            </w:pPr>
            <w:r w:rsidRPr="00F22C8C">
              <w:rPr>
                <w:i w:val="0"/>
                <w:color w:val="000000" w:themeColor="text1"/>
              </w:rPr>
              <w:lastRenderedPageBreak/>
              <w:t>Agripina Pérez</w:t>
            </w:r>
          </w:p>
        </w:tc>
        <w:tc>
          <w:tcPr>
            <w:tcW w:w="2020" w:type="dxa"/>
            <w:vAlign w:val="center"/>
          </w:tcPr>
          <w:p w:rsidR="00F22C8C" w:rsidRPr="00F22C8C" w:rsidRDefault="00F22C8C" w:rsidP="00491587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Atendente</w:t>
            </w:r>
          </w:p>
        </w:tc>
        <w:tc>
          <w:tcPr>
            <w:tcW w:w="2428" w:type="dxa"/>
          </w:tcPr>
          <w:p w:rsidR="00F22C8C" w:rsidRPr="00CC2EAA" w:rsidRDefault="00F22C8C" w:rsidP="00491587">
            <w:pPr>
              <w:pStyle w:val="Instruo"/>
              <w:jc w:val="center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Primeiro atendimento ao publico, seja ele pessoal, por telefone e por e-mail</w:t>
            </w:r>
          </w:p>
        </w:tc>
      </w:tr>
      <w:tr w:rsidR="00F22C8C" w:rsidTr="00F22C8C">
        <w:tc>
          <w:tcPr>
            <w:tcW w:w="2466" w:type="dxa"/>
            <w:vAlign w:val="center"/>
          </w:tcPr>
          <w:p w:rsidR="00F22C8C" w:rsidRPr="00F22C8C" w:rsidRDefault="00F22C8C" w:rsidP="00491587">
            <w:pPr>
              <w:pStyle w:val="Instruo"/>
              <w:jc w:val="center"/>
              <w:rPr>
                <w:i w:val="0"/>
                <w:color w:val="000000" w:themeColor="text1"/>
              </w:rPr>
            </w:pPr>
            <w:r w:rsidRPr="00F22C8C">
              <w:rPr>
                <w:i w:val="0"/>
                <w:color w:val="000000" w:themeColor="text1"/>
              </w:rPr>
              <w:t>Urbano González</w:t>
            </w:r>
          </w:p>
        </w:tc>
        <w:tc>
          <w:tcPr>
            <w:tcW w:w="2020" w:type="dxa"/>
            <w:vAlign w:val="center"/>
          </w:tcPr>
          <w:p w:rsidR="00F22C8C" w:rsidRPr="002E25F4" w:rsidRDefault="00F22C8C" w:rsidP="00491587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Técnico em Informática</w:t>
            </w:r>
          </w:p>
        </w:tc>
        <w:tc>
          <w:tcPr>
            <w:tcW w:w="2428" w:type="dxa"/>
          </w:tcPr>
          <w:p w:rsidR="00F22C8C" w:rsidRPr="00CC2EAA" w:rsidRDefault="00F22C8C" w:rsidP="00491587">
            <w:pPr>
              <w:pStyle w:val="Instruo"/>
              <w:jc w:val="center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Realiza os serviços solicitados pelos clientes</w:t>
            </w:r>
          </w:p>
        </w:tc>
      </w:tr>
      <w:tr w:rsidR="00F22C8C" w:rsidTr="00F22C8C">
        <w:tc>
          <w:tcPr>
            <w:tcW w:w="2466" w:type="dxa"/>
            <w:vAlign w:val="center"/>
          </w:tcPr>
          <w:p w:rsidR="00F22C8C" w:rsidRPr="00F22C8C" w:rsidRDefault="00F22C8C" w:rsidP="00F22C8C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F22C8C">
              <w:rPr>
                <w:i w:val="0"/>
                <w:color w:val="000000" w:themeColor="text1"/>
              </w:rPr>
              <w:t xml:space="preserve">Perla </w:t>
            </w:r>
            <w:proofErr w:type="spellStart"/>
            <w:r w:rsidRPr="00F22C8C">
              <w:rPr>
                <w:i w:val="0"/>
                <w:color w:val="000000" w:themeColor="text1"/>
              </w:rPr>
              <w:t>Ordóñez</w:t>
            </w:r>
            <w:proofErr w:type="spellEnd"/>
          </w:p>
        </w:tc>
        <w:tc>
          <w:tcPr>
            <w:tcW w:w="2020" w:type="dxa"/>
            <w:vAlign w:val="center"/>
          </w:tcPr>
          <w:p w:rsidR="00F22C8C" w:rsidRPr="002E25F4" w:rsidRDefault="00F22C8C" w:rsidP="00F22C8C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écnica</w:t>
            </w:r>
            <w:r>
              <w:rPr>
                <w:i w:val="0"/>
                <w:color w:val="auto"/>
                <w:lang w:val="pt-PT"/>
              </w:rPr>
              <w:t xml:space="preserve"> em Informática</w:t>
            </w:r>
          </w:p>
        </w:tc>
        <w:tc>
          <w:tcPr>
            <w:tcW w:w="2428" w:type="dxa"/>
          </w:tcPr>
          <w:p w:rsidR="00F22C8C" w:rsidRPr="00CC2EAA" w:rsidRDefault="00F22C8C" w:rsidP="00F22C8C">
            <w:pPr>
              <w:pStyle w:val="Instruo"/>
              <w:jc w:val="center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Realiza os serviços solicitados pelos clientes</w:t>
            </w:r>
          </w:p>
        </w:tc>
      </w:tr>
    </w:tbl>
    <w:p w:rsidR="00CA1C0D" w:rsidRDefault="00CA1C0D">
      <w:pPr>
        <w:rPr>
          <w:lang w:val="pt-PT"/>
        </w:rPr>
      </w:pPr>
    </w:p>
    <w:p w:rsidR="00CA1C0D" w:rsidRDefault="00E14F8E">
      <w:pPr>
        <w:pStyle w:val="Ttulo2"/>
        <w:rPr>
          <w:lang w:val="pt-PT"/>
        </w:rPr>
      </w:pPr>
      <w:bookmarkStart w:id="71" w:name="_Toc464634324"/>
      <w:r>
        <w:rPr>
          <w:lang w:val="pt-PT"/>
        </w:rPr>
        <w:t>Necessidades dos Interessados</w:t>
      </w:r>
      <w:bookmarkEnd w:id="71"/>
    </w:p>
    <w:p w:rsidR="00CA1C0D" w:rsidRDefault="00CA1C0D">
      <w:pPr>
        <w:rPr>
          <w:lang w:val="pt-PT"/>
        </w:rPr>
      </w:pPr>
    </w:p>
    <w:p w:rsidR="00CA1C0D" w:rsidRDefault="00CA1C0D">
      <w:pPr>
        <w:pStyle w:val="Instruo"/>
        <w:rPr>
          <w:lang w:val="pt-PT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6910"/>
      </w:tblGrid>
      <w:tr w:rsidR="00CA1C0D">
        <w:tc>
          <w:tcPr>
            <w:tcW w:w="1870" w:type="dxa"/>
          </w:tcPr>
          <w:p w:rsidR="00CA1C0D" w:rsidRPr="00E74E3B" w:rsidRDefault="00E14F8E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 w:rsidRPr="00E74E3B">
              <w:rPr>
                <w:i w:val="0"/>
                <w:color w:val="000000" w:themeColor="text1"/>
                <w:lang w:val="pt-PT"/>
              </w:rPr>
              <w:t>Crítico</w:t>
            </w:r>
          </w:p>
        </w:tc>
        <w:tc>
          <w:tcPr>
            <w:tcW w:w="6910" w:type="dxa"/>
          </w:tcPr>
          <w:p w:rsidR="00CA1C0D" w:rsidRPr="00E74E3B" w:rsidRDefault="00F22C8C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Gerar número de ordem de serviço.</w:t>
            </w:r>
          </w:p>
        </w:tc>
      </w:tr>
      <w:tr w:rsidR="00CA1C0D">
        <w:tc>
          <w:tcPr>
            <w:tcW w:w="1870" w:type="dxa"/>
          </w:tcPr>
          <w:p w:rsidR="00CA1C0D" w:rsidRPr="00E74E3B" w:rsidRDefault="00473BB4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 w:rsidRPr="00E74E3B">
              <w:rPr>
                <w:i w:val="0"/>
                <w:color w:val="000000" w:themeColor="text1"/>
                <w:lang w:val="pt-PT"/>
              </w:rPr>
              <w:t>Crítico</w:t>
            </w:r>
          </w:p>
        </w:tc>
        <w:tc>
          <w:tcPr>
            <w:tcW w:w="6910" w:type="dxa"/>
          </w:tcPr>
          <w:p w:rsidR="00CA1C0D" w:rsidRPr="00E74E3B" w:rsidRDefault="00F22C8C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Relacionar técnico ao serviço.</w:t>
            </w:r>
          </w:p>
        </w:tc>
      </w:tr>
    </w:tbl>
    <w:p w:rsidR="00CA1C0D" w:rsidRDefault="00CA1C0D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2136"/>
        <w:gridCol w:w="1130"/>
        <w:gridCol w:w="1725"/>
        <w:gridCol w:w="1641"/>
        <w:gridCol w:w="1488"/>
      </w:tblGrid>
      <w:tr w:rsidR="00271A9A" w:rsidRPr="00866C43" w:rsidTr="00E74E3B">
        <w:tc>
          <w:tcPr>
            <w:tcW w:w="1508" w:type="dxa"/>
            <w:shd w:val="pct20" w:color="auto" w:fill="auto"/>
          </w:tcPr>
          <w:p w:rsidR="00271A9A" w:rsidRPr="00866C43" w:rsidRDefault="00271A9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b/>
                <w:bCs/>
                <w:i w:val="0"/>
                <w:iCs/>
                <w:color w:val="auto"/>
                <w:lang w:val="pt-PT"/>
              </w:rPr>
              <w:t>ID</w:t>
            </w:r>
          </w:p>
        </w:tc>
        <w:tc>
          <w:tcPr>
            <w:tcW w:w="2136" w:type="dxa"/>
            <w:shd w:val="pct20" w:color="auto" w:fill="auto"/>
          </w:tcPr>
          <w:p w:rsidR="00271A9A" w:rsidRPr="00866C43" w:rsidRDefault="00271A9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 w:rsidRPr="00866C43">
              <w:rPr>
                <w:b/>
                <w:bCs/>
                <w:i w:val="0"/>
                <w:iCs/>
                <w:color w:val="auto"/>
                <w:lang w:val="pt-PT"/>
              </w:rPr>
              <w:t>Necessidade</w:t>
            </w:r>
          </w:p>
        </w:tc>
        <w:tc>
          <w:tcPr>
            <w:tcW w:w="1130" w:type="dxa"/>
            <w:shd w:val="pct20" w:color="auto" w:fill="auto"/>
          </w:tcPr>
          <w:p w:rsidR="00271A9A" w:rsidRPr="00866C43" w:rsidRDefault="00271A9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 w:rsidRPr="00866C43">
              <w:rPr>
                <w:b/>
                <w:bCs/>
                <w:i w:val="0"/>
                <w:iCs/>
                <w:color w:val="auto"/>
                <w:lang w:val="pt-PT"/>
              </w:rPr>
              <w:t>Prioridade</w:t>
            </w:r>
          </w:p>
        </w:tc>
        <w:tc>
          <w:tcPr>
            <w:tcW w:w="1725" w:type="dxa"/>
            <w:shd w:val="pct20" w:color="auto" w:fill="auto"/>
          </w:tcPr>
          <w:p w:rsidR="00271A9A" w:rsidRPr="00866C43" w:rsidRDefault="00271A9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 w:rsidRPr="00866C43">
              <w:rPr>
                <w:b/>
                <w:bCs/>
                <w:i w:val="0"/>
                <w:iCs/>
                <w:color w:val="auto"/>
                <w:lang w:val="pt-PT"/>
              </w:rPr>
              <w:t>Preocupações</w:t>
            </w:r>
          </w:p>
        </w:tc>
        <w:tc>
          <w:tcPr>
            <w:tcW w:w="1641" w:type="dxa"/>
            <w:shd w:val="pct20" w:color="auto" w:fill="auto"/>
          </w:tcPr>
          <w:p w:rsidR="00271A9A" w:rsidRPr="00866C43" w:rsidRDefault="00271A9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 w:rsidRPr="00866C43">
              <w:rPr>
                <w:b/>
                <w:bCs/>
                <w:i w:val="0"/>
                <w:iCs/>
                <w:color w:val="auto"/>
                <w:lang w:val="pt-PT"/>
              </w:rPr>
              <w:t>Solução Atual</w:t>
            </w:r>
          </w:p>
        </w:tc>
        <w:tc>
          <w:tcPr>
            <w:tcW w:w="1488" w:type="dxa"/>
            <w:shd w:val="pct20" w:color="auto" w:fill="auto"/>
          </w:tcPr>
          <w:p w:rsidR="00271A9A" w:rsidRPr="00866C43" w:rsidRDefault="00271A9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 w:rsidRPr="00866C43">
              <w:rPr>
                <w:b/>
                <w:bCs/>
                <w:i w:val="0"/>
                <w:iCs/>
                <w:color w:val="auto"/>
                <w:lang w:val="pt-PT"/>
              </w:rPr>
              <w:t>Soluções Propostas</w:t>
            </w:r>
          </w:p>
        </w:tc>
      </w:tr>
      <w:tr w:rsidR="00E74E3B" w:rsidTr="00E74E3B">
        <w:tc>
          <w:tcPr>
            <w:tcW w:w="1508" w:type="dxa"/>
          </w:tcPr>
          <w:p w:rsidR="00E74E3B" w:rsidRPr="00473BB4" w:rsidRDefault="00E74E3B" w:rsidP="00E74E3B">
            <w:pPr>
              <w:pStyle w:val="Instruo"/>
              <w:rPr>
                <w:i w:val="0"/>
                <w:color w:val="auto"/>
                <w:lang w:val="pt-PT"/>
              </w:rPr>
            </w:pPr>
            <w:r w:rsidRPr="00473BB4">
              <w:rPr>
                <w:i w:val="0"/>
                <w:color w:val="auto"/>
                <w:lang w:val="pt-PT"/>
              </w:rPr>
              <w:t>01</w:t>
            </w:r>
          </w:p>
        </w:tc>
        <w:tc>
          <w:tcPr>
            <w:tcW w:w="2136" w:type="dxa"/>
          </w:tcPr>
          <w:p w:rsidR="00E74E3B" w:rsidRPr="00E74E3B" w:rsidRDefault="00182795" w:rsidP="00E74E3B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Gerar número de ordem de serviço.</w:t>
            </w:r>
          </w:p>
        </w:tc>
        <w:tc>
          <w:tcPr>
            <w:tcW w:w="1130" w:type="dxa"/>
          </w:tcPr>
          <w:p w:rsidR="00E74E3B" w:rsidRPr="00E74E3B" w:rsidRDefault="00E74E3B" w:rsidP="00E74E3B">
            <w:pPr>
              <w:pStyle w:val="Instruo"/>
              <w:rPr>
                <w:i w:val="0"/>
                <w:color w:val="auto"/>
                <w:lang w:val="pt-PT"/>
              </w:rPr>
            </w:pPr>
            <w:r w:rsidRPr="00E74E3B">
              <w:rPr>
                <w:i w:val="0"/>
                <w:color w:val="auto"/>
                <w:lang w:val="pt-PT"/>
              </w:rPr>
              <w:t>Crítico</w:t>
            </w:r>
          </w:p>
        </w:tc>
        <w:tc>
          <w:tcPr>
            <w:tcW w:w="1725" w:type="dxa"/>
          </w:tcPr>
          <w:p w:rsidR="00E74E3B" w:rsidRPr="00E74E3B" w:rsidRDefault="00E74E3B" w:rsidP="00E74E3B">
            <w:pPr>
              <w:pStyle w:val="Instruo"/>
              <w:rPr>
                <w:i w:val="0"/>
                <w:color w:val="auto"/>
                <w:lang w:val="pt-PT"/>
              </w:rPr>
            </w:pPr>
            <w:r w:rsidRPr="00E74E3B">
              <w:rPr>
                <w:i w:val="0"/>
                <w:color w:val="auto"/>
                <w:lang w:val="pt-PT"/>
              </w:rPr>
              <w:t xml:space="preserve">Atualmente os </w:t>
            </w:r>
            <w:r w:rsidR="00182795">
              <w:rPr>
                <w:i w:val="0"/>
                <w:color w:val="auto"/>
                <w:lang w:val="pt-PT"/>
              </w:rPr>
              <w:t>fun</w:t>
            </w:r>
            <w:r w:rsidRPr="00E74E3B">
              <w:rPr>
                <w:i w:val="0"/>
                <w:color w:val="auto"/>
                <w:lang w:val="pt-PT"/>
              </w:rPr>
              <w:t>cionários</w:t>
            </w:r>
            <w:r w:rsidR="00182795">
              <w:rPr>
                <w:i w:val="0"/>
                <w:color w:val="auto"/>
                <w:lang w:val="pt-PT"/>
              </w:rPr>
              <w:t xml:space="preserve"> da loja tem dificuldade de encontrar os serviços realizados aos clientes</w:t>
            </w:r>
            <w:r w:rsidRPr="00E74E3B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1641" w:type="dxa"/>
          </w:tcPr>
          <w:p w:rsidR="00E74E3B" w:rsidRPr="00E74E3B" w:rsidRDefault="00182795" w:rsidP="00E74E3B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Os funcionários tem uma planilha de excel com todas os serviços cadastrados</w:t>
            </w:r>
            <w:r w:rsidR="00E74E3B" w:rsidRPr="00E74E3B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1488" w:type="dxa"/>
          </w:tcPr>
          <w:p w:rsidR="00E74E3B" w:rsidRPr="00E74E3B" w:rsidRDefault="00182795" w:rsidP="00E74E3B">
            <w:pPr>
              <w:rPr>
                <w:lang w:val="pt-PT"/>
              </w:rPr>
            </w:pPr>
            <w:r>
              <w:rPr>
                <w:lang w:val="pt-PT"/>
              </w:rPr>
              <w:t>Cadastrar os clientes no sistema e relacionar os serviços solicitados por eles.</w:t>
            </w:r>
          </w:p>
        </w:tc>
      </w:tr>
      <w:tr w:rsidR="00473BB4" w:rsidTr="00473BB4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B4" w:rsidRPr="00473BB4" w:rsidRDefault="00473BB4">
            <w:pPr>
              <w:pStyle w:val="Instruo"/>
              <w:rPr>
                <w:i w:val="0"/>
                <w:color w:val="auto"/>
                <w:lang w:val="pt-PT"/>
              </w:rPr>
            </w:pPr>
            <w:r w:rsidRPr="00473BB4">
              <w:rPr>
                <w:i w:val="0"/>
                <w:color w:val="auto"/>
                <w:lang w:val="pt-PT"/>
              </w:rPr>
              <w:t>02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B4" w:rsidRPr="00473BB4" w:rsidRDefault="00182795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Relacionar técinco ao serviço</w:t>
            </w:r>
            <w:r w:rsidR="00473BB4" w:rsidRPr="00473BB4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B4" w:rsidRPr="00473BB4" w:rsidRDefault="00473BB4">
            <w:pPr>
              <w:pStyle w:val="Instruo"/>
              <w:rPr>
                <w:i w:val="0"/>
                <w:color w:val="auto"/>
                <w:lang w:val="pt-PT"/>
              </w:rPr>
            </w:pPr>
            <w:r w:rsidRPr="00473BB4">
              <w:rPr>
                <w:i w:val="0"/>
                <w:color w:val="auto"/>
                <w:lang w:val="pt-PT"/>
              </w:rPr>
              <w:t>Crítico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B4" w:rsidRPr="00473BB4" w:rsidRDefault="00182795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Dificuldades em localizar os serviços relazidos pelos técnicos</w:t>
            </w:r>
            <w:r w:rsidR="00473BB4" w:rsidRPr="00473BB4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B4" w:rsidRPr="00473BB4" w:rsidRDefault="00182795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Não há solução atual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B4" w:rsidRPr="00473BB4" w:rsidRDefault="00182795" w:rsidP="00473BB4">
            <w:pPr>
              <w:rPr>
                <w:lang w:val="pt-PT"/>
              </w:rPr>
            </w:pPr>
            <w:r>
              <w:rPr>
                <w:lang w:val="pt-PT"/>
              </w:rPr>
              <w:t>Atráves do serviço gerado relazionar um técinco a ele.</w:t>
            </w:r>
          </w:p>
        </w:tc>
      </w:tr>
    </w:tbl>
    <w:p w:rsidR="00CA1C0D" w:rsidRPr="00473BB4" w:rsidRDefault="00CA1C0D"/>
    <w:p w:rsidR="00CA1C0D" w:rsidRDefault="00E14F8E">
      <w:pPr>
        <w:pStyle w:val="Ttulo1"/>
        <w:rPr>
          <w:lang w:val="pt-PT"/>
        </w:rPr>
      </w:pPr>
      <w:bookmarkStart w:id="72" w:name="_Toc464634325"/>
      <w:r>
        <w:rPr>
          <w:lang w:val="pt-PT"/>
        </w:rPr>
        <w:t>Visão Geral do Produto</w:t>
      </w:r>
      <w:bookmarkEnd w:id="72"/>
    </w:p>
    <w:p w:rsidR="00491587" w:rsidRPr="009E6888" w:rsidRDefault="00491587" w:rsidP="00491587">
      <w:pPr>
        <w:pStyle w:val="Instruo"/>
        <w:rPr>
          <w:i w:val="0"/>
          <w:color w:val="auto"/>
          <w:lang w:val="pt-PT"/>
        </w:rPr>
      </w:pPr>
      <w:bookmarkStart w:id="73" w:name="_Toc464634326"/>
      <w:r w:rsidRPr="009E6888">
        <w:rPr>
          <w:i w:val="0"/>
          <w:color w:val="auto"/>
          <w:lang w:val="pt-PT"/>
        </w:rPr>
        <w:t>Desenvolvimento de um aplicativo</w:t>
      </w:r>
      <w:r>
        <w:rPr>
          <w:i w:val="0"/>
          <w:color w:val="auto"/>
          <w:lang w:val="pt-PT"/>
        </w:rPr>
        <w:t xml:space="preserve"> em</w:t>
      </w:r>
      <w:r w:rsidR="00182795">
        <w:rPr>
          <w:i w:val="0"/>
          <w:color w:val="auto"/>
          <w:lang w:val="pt-PT"/>
        </w:rPr>
        <w:t xml:space="preserve"> </w:t>
      </w:r>
      <w:r w:rsidR="00182795">
        <w:rPr>
          <w:color w:val="auto"/>
          <w:lang w:val="pt-PT"/>
        </w:rPr>
        <w:t>Java</w:t>
      </w:r>
      <w:r w:rsidR="00182795">
        <w:rPr>
          <w:i w:val="0"/>
          <w:color w:val="auto"/>
          <w:lang w:val="pt-PT"/>
        </w:rPr>
        <w:t xml:space="preserve"> para uma prestadora de serviços na área de informática</w:t>
      </w:r>
      <w:r w:rsidRPr="009E6888">
        <w:rPr>
          <w:i w:val="0"/>
          <w:color w:val="auto"/>
          <w:lang w:val="pt-PT"/>
        </w:rPr>
        <w:t>.</w:t>
      </w:r>
    </w:p>
    <w:p w:rsidR="00CA1C0D" w:rsidRDefault="00E14F8E">
      <w:pPr>
        <w:pStyle w:val="Ttulo2"/>
        <w:rPr>
          <w:lang w:val="pt-PT"/>
        </w:rPr>
      </w:pPr>
      <w:r>
        <w:rPr>
          <w:lang w:val="pt-PT"/>
        </w:rPr>
        <w:t>Resumo das Capacidades do Produto</w:t>
      </w:r>
      <w:bookmarkEnd w:id="73"/>
    </w:p>
    <w:p w:rsidR="00CA1C0D" w:rsidRDefault="00CA1C0D">
      <w:pPr>
        <w:pStyle w:val="Instruo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11"/>
      </w:tblGrid>
      <w:tr w:rsidR="00CA1C0D" w:rsidRPr="00866C43">
        <w:tc>
          <w:tcPr>
            <w:tcW w:w="4889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  <w:lang w:val="pt-PT"/>
              </w:rPr>
            </w:pPr>
            <w:r w:rsidRPr="00866C43">
              <w:rPr>
                <w:b/>
                <w:bCs/>
                <w:lang w:val="pt-PT"/>
              </w:rPr>
              <w:t>Benefícios para o Cliente</w:t>
            </w:r>
          </w:p>
        </w:tc>
        <w:tc>
          <w:tcPr>
            <w:tcW w:w="4889" w:type="dxa"/>
            <w:shd w:val="pct20" w:color="auto" w:fill="auto"/>
          </w:tcPr>
          <w:p w:rsidR="00CA1C0D" w:rsidRPr="00866C43" w:rsidRDefault="00E14F8E">
            <w:pPr>
              <w:rPr>
                <w:b/>
                <w:bCs/>
                <w:lang w:val="pt-PT"/>
              </w:rPr>
            </w:pPr>
            <w:r w:rsidRPr="00866C43">
              <w:rPr>
                <w:b/>
                <w:bCs/>
                <w:lang w:val="pt-PT"/>
              </w:rPr>
              <w:t>Recursos do Sistema</w:t>
            </w:r>
          </w:p>
        </w:tc>
      </w:tr>
      <w:tr w:rsidR="00CA1C0D">
        <w:tc>
          <w:tcPr>
            <w:tcW w:w="4889" w:type="dxa"/>
          </w:tcPr>
          <w:p w:rsidR="00CA1C0D" w:rsidRPr="00042495" w:rsidRDefault="00182795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Facilitar a organização e busca dos serviços por parte dos funcionários da loja</w:t>
            </w:r>
          </w:p>
        </w:tc>
        <w:tc>
          <w:tcPr>
            <w:tcW w:w="4889" w:type="dxa"/>
          </w:tcPr>
          <w:p w:rsidR="00CA1C0D" w:rsidRPr="00042495" w:rsidRDefault="00182795" w:rsidP="00866C43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Buscar serviços por ordem de serviço, nome do cliente ou nome do técnico</w:t>
            </w:r>
          </w:p>
        </w:tc>
      </w:tr>
      <w:tr w:rsidR="00182795">
        <w:tc>
          <w:tcPr>
            <w:tcW w:w="4889" w:type="dxa"/>
          </w:tcPr>
          <w:p w:rsidR="00182795" w:rsidRPr="00182795" w:rsidRDefault="00182795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Fácil entendimento do que foi realizado no serviço</w:t>
            </w:r>
          </w:p>
        </w:tc>
        <w:tc>
          <w:tcPr>
            <w:tcW w:w="4889" w:type="dxa"/>
          </w:tcPr>
          <w:p w:rsidR="00182795" w:rsidRPr="00182795" w:rsidRDefault="00182795" w:rsidP="00866C43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Área de relato do técnico</w:t>
            </w:r>
          </w:p>
        </w:tc>
      </w:tr>
    </w:tbl>
    <w:p w:rsidR="00CA1C0D" w:rsidRDefault="00E14F8E" w:rsidP="00BB7C2C">
      <w:pPr>
        <w:pStyle w:val="Ttulo2"/>
      </w:pPr>
      <w:bookmarkStart w:id="74" w:name="_Toc104002566"/>
      <w:bookmarkStart w:id="75" w:name="_Toc104087814"/>
      <w:bookmarkStart w:id="76" w:name="_Toc104265981"/>
      <w:bookmarkStart w:id="77" w:name="_Toc105207869"/>
      <w:bookmarkStart w:id="78" w:name="_Toc105226037"/>
      <w:bookmarkStart w:id="79" w:name="_Toc107911588"/>
      <w:bookmarkStart w:id="80" w:name="_Toc108944635"/>
      <w:bookmarkStart w:id="81" w:name="_Toc124563704"/>
      <w:bookmarkStart w:id="82" w:name="_Toc98042876"/>
      <w:bookmarkStart w:id="83" w:name="_Toc98043038"/>
      <w:bookmarkStart w:id="84" w:name="_Toc98043108"/>
      <w:bookmarkStart w:id="85" w:name="_Toc98043179"/>
      <w:bookmarkStart w:id="86" w:name="_Toc98043210"/>
      <w:bookmarkStart w:id="87" w:name="_Toc98043251"/>
      <w:bookmarkStart w:id="88" w:name="_Toc98043460"/>
      <w:bookmarkStart w:id="89" w:name="_Toc98043500"/>
      <w:bookmarkStart w:id="90" w:name="_Toc98043533"/>
      <w:bookmarkStart w:id="91" w:name="_Toc98043562"/>
      <w:bookmarkStart w:id="92" w:name="_Toc98043611"/>
      <w:bookmarkStart w:id="93" w:name="_Toc102790897"/>
      <w:bookmarkStart w:id="94" w:name="_Toc102790927"/>
      <w:bookmarkStart w:id="95" w:name="_Toc102797152"/>
      <w:bookmarkStart w:id="96" w:name="_Toc102797295"/>
      <w:bookmarkStart w:id="97" w:name="_Toc98042878"/>
      <w:bookmarkStart w:id="98" w:name="_Toc98043040"/>
      <w:bookmarkStart w:id="99" w:name="_Toc98043110"/>
      <w:bookmarkStart w:id="100" w:name="_Toc98043181"/>
      <w:bookmarkStart w:id="101" w:name="_Toc98043212"/>
      <w:bookmarkStart w:id="102" w:name="_Toc98043253"/>
      <w:bookmarkStart w:id="103" w:name="_Toc98043462"/>
      <w:bookmarkStart w:id="104" w:name="_Toc98043502"/>
      <w:bookmarkStart w:id="105" w:name="_Toc98043535"/>
      <w:bookmarkStart w:id="106" w:name="_Toc98043564"/>
      <w:bookmarkStart w:id="107" w:name="_Toc98043613"/>
      <w:bookmarkStart w:id="108" w:name="_Toc102790899"/>
      <w:bookmarkStart w:id="109" w:name="_Toc102790929"/>
      <w:bookmarkStart w:id="110" w:name="_Toc102797154"/>
      <w:bookmarkStart w:id="111" w:name="_Toc102797297"/>
      <w:bookmarkStart w:id="112" w:name="_Toc98042883"/>
      <w:bookmarkStart w:id="113" w:name="_Toc98043045"/>
      <w:bookmarkStart w:id="114" w:name="_Toc98043115"/>
      <w:bookmarkStart w:id="115" w:name="_Toc98043186"/>
      <w:bookmarkStart w:id="116" w:name="_Toc98043217"/>
      <w:bookmarkStart w:id="117" w:name="_Toc98043258"/>
      <w:bookmarkStart w:id="118" w:name="_Toc98043467"/>
      <w:bookmarkStart w:id="119" w:name="_Toc98043507"/>
      <w:bookmarkStart w:id="120" w:name="_Toc98043540"/>
      <w:bookmarkStart w:id="121" w:name="_Toc98043569"/>
      <w:bookmarkStart w:id="122" w:name="_Toc98043618"/>
      <w:bookmarkStart w:id="123" w:name="_Toc102790904"/>
      <w:bookmarkStart w:id="124" w:name="_Toc102790934"/>
      <w:bookmarkStart w:id="125" w:name="_Toc102797157"/>
      <w:bookmarkStart w:id="126" w:name="_Toc102797300"/>
      <w:bookmarkStart w:id="127" w:name="_Toc98042885"/>
      <w:bookmarkStart w:id="128" w:name="_Toc98043047"/>
      <w:bookmarkStart w:id="129" w:name="_Toc98043261"/>
      <w:bookmarkStart w:id="130" w:name="_Toc98043470"/>
      <w:bookmarkStart w:id="131" w:name="_Toc98043510"/>
      <w:bookmarkStart w:id="132" w:name="_Toc98043621"/>
      <w:bookmarkStart w:id="133" w:name="_Toc102790907"/>
      <w:bookmarkStart w:id="134" w:name="_Toc102790937"/>
      <w:bookmarkStart w:id="135" w:name="_Toc102797614"/>
      <w:bookmarkStart w:id="136" w:name="_Toc102811246"/>
      <w:bookmarkStart w:id="137" w:name="_Toc102904611"/>
      <w:bookmarkStart w:id="138" w:name="_Toc102904946"/>
      <w:bookmarkStart w:id="139" w:name="_Toc104002567"/>
      <w:bookmarkStart w:id="140" w:name="_Toc104087815"/>
      <w:bookmarkStart w:id="141" w:name="_Toc104265982"/>
      <w:bookmarkStart w:id="142" w:name="_Toc105207870"/>
      <w:bookmarkStart w:id="143" w:name="_Toc105226038"/>
      <w:bookmarkStart w:id="144" w:name="_Toc107911589"/>
      <w:bookmarkStart w:id="145" w:name="_Toc108944636"/>
      <w:bookmarkStart w:id="146" w:name="_Toc124563705"/>
      <w:bookmarkStart w:id="147" w:name="_Toc98042886"/>
      <w:bookmarkStart w:id="148" w:name="_Toc98043048"/>
      <w:bookmarkStart w:id="149" w:name="_Toc98043119"/>
      <w:bookmarkStart w:id="150" w:name="_Toc98043190"/>
      <w:bookmarkStart w:id="151" w:name="_Toc98043221"/>
      <w:bookmarkStart w:id="152" w:name="_Toc98043262"/>
      <w:bookmarkStart w:id="153" w:name="_Toc98043471"/>
      <w:bookmarkStart w:id="154" w:name="_Toc98043511"/>
      <w:bookmarkStart w:id="155" w:name="_Toc98043622"/>
      <w:bookmarkStart w:id="156" w:name="_Toc102790908"/>
      <w:bookmarkStart w:id="157" w:name="_Toc102790938"/>
      <w:bookmarkStart w:id="158" w:name="_Toc102797159"/>
      <w:bookmarkStart w:id="159" w:name="_Toc102797302"/>
      <w:bookmarkStart w:id="160" w:name="_Toc102797615"/>
      <w:bookmarkStart w:id="161" w:name="_Toc102811247"/>
      <w:bookmarkStart w:id="162" w:name="_Toc102904612"/>
      <w:bookmarkStart w:id="163" w:name="_Toc102904947"/>
      <w:bookmarkStart w:id="164" w:name="_Toc104002568"/>
      <w:bookmarkStart w:id="165" w:name="_Toc104087816"/>
      <w:bookmarkStart w:id="166" w:name="_Toc104265983"/>
      <w:bookmarkStart w:id="167" w:name="_Toc105207871"/>
      <w:bookmarkStart w:id="168" w:name="_Toc105226039"/>
      <w:bookmarkStart w:id="169" w:name="_Toc107911590"/>
      <w:bookmarkStart w:id="170" w:name="_Toc108944637"/>
      <w:bookmarkStart w:id="171" w:name="_Toc124563706"/>
      <w:bookmarkStart w:id="172" w:name="_Toc98043120"/>
      <w:bookmarkStart w:id="173" w:name="_Toc98043191"/>
      <w:bookmarkStart w:id="174" w:name="_Toc98043222"/>
      <w:bookmarkStart w:id="175" w:name="_Toc98043263"/>
      <w:bookmarkStart w:id="176" w:name="_Toc98043472"/>
      <w:bookmarkStart w:id="177" w:name="_Toc98043512"/>
      <w:bookmarkStart w:id="178" w:name="_Toc98043623"/>
      <w:bookmarkStart w:id="179" w:name="_Toc102790909"/>
      <w:bookmarkStart w:id="180" w:name="_Toc102790939"/>
      <w:bookmarkStart w:id="181" w:name="_Toc102797160"/>
      <w:bookmarkStart w:id="182" w:name="_Toc102797303"/>
      <w:bookmarkStart w:id="183" w:name="_Toc102797616"/>
      <w:bookmarkStart w:id="184" w:name="_Toc102811248"/>
      <w:bookmarkStart w:id="185" w:name="_Toc102904613"/>
      <w:bookmarkStart w:id="186" w:name="_Toc102904948"/>
      <w:bookmarkStart w:id="187" w:name="_Toc104002569"/>
      <w:bookmarkStart w:id="188" w:name="_Toc104087817"/>
      <w:bookmarkStart w:id="189" w:name="_Toc104265984"/>
      <w:bookmarkStart w:id="190" w:name="_Toc105207872"/>
      <w:bookmarkStart w:id="191" w:name="_Toc105226040"/>
      <w:bookmarkStart w:id="192" w:name="_Toc107911591"/>
      <w:bookmarkStart w:id="193" w:name="_Toc108944638"/>
      <w:bookmarkStart w:id="194" w:name="_Toc124563707"/>
      <w:bookmarkStart w:id="195" w:name="_Toc98043053"/>
      <w:bookmarkStart w:id="196" w:name="_Toc98043123"/>
      <w:bookmarkStart w:id="197" w:name="_Toc98043194"/>
      <w:bookmarkStart w:id="198" w:name="_Toc98043225"/>
      <w:bookmarkStart w:id="199" w:name="_Toc98043266"/>
      <w:bookmarkStart w:id="200" w:name="_Toc102797161"/>
      <w:bookmarkStart w:id="201" w:name="_Toc102797304"/>
      <w:bookmarkStart w:id="202" w:name="_Toc102797617"/>
      <w:bookmarkStart w:id="203" w:name="_Toc102811249"/>
      <w:bookmarkStart w:id="204" w:name="_Toc102904614"/>
      <w:bookmarkStart w:id="205" w:name="_Toc102904949"/>
      <w:bookmarkStart w:id="206" w:name="_Toc104002570"/>
      <w:bookmarkStart w:id="207" w:name="_Toc104087818"/>
      <w:bookmarkStart w:id="208" w:name="_Toc104265985"/>
      <w:bookmarkStart w:id="209" w:name="_Toc105207873"/>
      <w:bookmarkStart w:id="210" w:name="_Toc105226041"/>
      <w:bookmarkStart w:id="211" w:name="_Toc107911592"/>
      <w:bookmarkStart w:id="212" w:name="_Toc108944639"/>
      <w:bookmarkStart w:id="213" w:name="_Toc124563708"/>
      <w:bookmarkStart w:id="214" w:name="_Toc98042890"/>
      <w:bookmarkStart w:id="215" w:name="_Toc98043056"/>
      <w:bookmarkStart w:id="216" w:name="_Toc98043126"/>
      <w:bookmarkStart w:id="217" w:name="_Toc98043197"/>
      <w:bookmarkStart w:id="218" w:name="_Toc98043228"/>
      <w:bookmarkStart w:id="219" w:name="_Toc98043269"/>
      <w:bookmarkStart w:id="220" w:name="_Toc98043475"/>
      <w:bookmarkStart w:id="221" w:name="_Toc98043515"/>
      <w:bookmarkStart w:id="222" w:name="_Toc98043626"/>
      <w:bookmarkStart w:id="223" w:name="_Toc102790912"/>
      <w:bookmarkStart w:id="224" w:name="_Toc102790942"/>
      <w:bookmarkStart w:id="225" w:name="_Toc102797162"/>
      <w:bookmarkStart w:id="226" w:name="_Toc102797305"/>
      <w:bookmarkStart w:id="227" w:name="_Toc102797618"/>
      <w:bookmarkStart w:id="228" w:name="_Toc102811250"/>
      <w:bookmarkStart w:id="229" w:name="_Toc102904615"/>
      <w:bookmarkStart w:id="230" w:name="_Toc102904950"/>
      <w:bookmarkStart w:id="231" w:name="_Toc104002571"/>
      <w:bookmarkStart w:id="232" w:name="_Toc104087819"/>
      <w:bookmarkStart w:id="233" w:name="_Toc104265986"/>
      <w:bookmarkStart w:id="234" w:name="_Toc105207874"/>
      <w:bookmarkStart w:id="235" w:name="_Toc105226042"/>
      <w:bookmarkStart w:id="236" w:name="_Toc107911593"/>
      <w:bookmarkStart w:id="237" w:name="_Toc108944640"/>
      <w:bookmarkStart w:id="238" w:name="_Toc124563709"/>
      <w:bookmarkStart w:id="239" w:name="_Toc98043627"/>
      <w:bookmarkStart w:id="240" w:name="_Toc102797163"/>
      <w:bookmarkStart w:id="241" w:name="_Toc102797306"/>
      <w:bookmarkStart w:id="242" w:name="_Toc102797619"/>
      <w:bookmarkStart w:id="243" w:name="_Toc102811251"/>
      <w:bookmarkStart w:id="244" w:name="_Toc102904616"/>
      <w:bookmarkStart w:id="245" w:name="_Toc102904951"/>
      <w:bookmarkStart w:id="246" w:name="_Toc104002572"/>
      <w:bookmarkStart w:id="247" w:name="_Toc104087820"/>
      <w:bookmarkStart w:id="248" w:name="_Toc104265987"/>
      <w:bookmarkStart w:id="249" w:name="_Toc105207875"/>
      <w:bookmarkStart w:id="250" w:name="_Toc105226043"/>
      <w:bookmarkStart w:id="251" w:name="_Toc107911594"/>
      <w:bookmarkStart w:id="252" w:name="_Toc108944641"/>
      <w:bookmarkStart w:id="253" w:name="_Toc124563710"/>
      <w:bookmarkStart w:id="254" w:name="_Toc98043629"/>
      <w:bookmarkStart w:id="255" w:name="_Toc102797307"/>
      <w:bookmarkStart w:id="256" w:name="_Toc102797620"/>
      <w:bookmarkStart w:id="257" w:name="_Toc102811252"/>
      <w:bookmarkStart w:id="258" w:name="_Toc102904617"/>
      <w:bookmarkStart w:id="259" w:name="_Toc102904952"/>
      <w:bookmarkStart w:id="260" w:name="_Toc104002573"/>
      <w:bookmarkStart w:id="261" w:name="_Toc104087821"/>
      <w:bookmarkStart w:id="262" w:name="_Toc104265988"/>
      <w:bookmarkStart w:id="263" w:name="_Toc105207876"/>
      <w:bookmarkStart w:id="264" w:name="_Toc105226044"/>
      <w:bookmarkStart w:id="265" w:name="_Toc107911595"/>
      <w:bookmarkStart w:id="266" w:name="_Toc108944642"/>
      <w:bookmarkStart w:id="267" w:name="_Toc124563711"/>
      <w:bookmarkStart w:id="268" w:name="_Toc98042893"/>
      <w:bookmarkStart w:id="269" w:name="_Toc98043059"/>
      <w:bookmarkStart w:id="270" w:name="_Toc98043129"/>
      <w:bookmarkStart w:id="271" w:name="_Toc98043200"/>
      <w:bookmarkStart w:id="272" w:name="_Toc98043231"/>
      <w:bookmarkStart w:id="273" w:name="_Toc98043272"/>
      <w:bookmarkStart w:id="274" w:name="_Toc98043479"/>
      <w:bookmarkStart w:id="275" w:name="_Toc98043519"/>
      <w:bookmarkStart w:id="276" w:name="_Toc98043542"/>
      <w:bookmarkStart w:id="277" w:name="_Toc98043630"/>
      <w:bookmarkStart w:id="278" w:name="_Toc102790916"/>
      <w:bookmarkStart w:id="279" w:name="_Toc102790946"/>
      <w:bookmarkStart w:id="280" w:name="_Toc102797165"/>
      <w:bookmarkStart w:id="281" w:name="_Toc102797308"/>
      <w:bookmarkStart w:id="282" w:name="_Toc102797621"/>
      <w:bookmarkStart w:id="283" w:name="_Toc102811253"/>
      <w:bookmarkStart w:id="284" w:name="_Toc102904618"/>
      <w:bookmarkStart w:id="285" w:name="_Toc102904953"/>
      <w:bookmarkStart w:id="286" w:name="_Toc104002574"/>
      <w:bookmarkStart w:id="287" w:name="_Toc104087822"/>
      <w:bookmarkStart w:id="288" w:name="_Toc104265989"/>
      <w:bookmarkStart w:id="289" w:name="_Toc105207877"/>
      <w:bookmarkStart w:id="290" w:name="_Toc105226045"/>
      <w:bookmarkStart w:id="291" w:name="_Toc107911596"/>
      <w:bookmarkStart w:id="292" w:name="_Toc108944643"/>
      <w:bookmarkStart w:id="293" w:name="_Toc124563712"/>
      <w:bookmarkStart w:id="294" w:name="_Toc104002575"/>
      <w:bookmarkStart w:id="295" w:name="_Toc104087823"/>
      <w:bookmarkStart w:id="296" w:name="_Toc104265990"/>
      <w:bookmarkStart w:id="297" w:name="_Toc105207878"/>
      <w:bookmarkStart w:id="298" w:name="_Toc105226046"/>
      <w:bookmarkStart w:id="299" w:name="_Toc107911597"/>
      <w:bookmarkStart w:id="300" w:name="_Toc108944644"/>
      <w:bookmarkStart w:id="301" w:name="_Toc124563713"/>
      <w:bookmarkStart w:id="302" w:name="_Toc98043632"/>
      <w:bookmarkStart w:id="303" w:name="_Toc102790918"/>
      <w:bookmarkStart w:id="304" w:name="_Toc102790948"/>
      <w:bookmarkStart w:id="305" w:name="_Toc102797168"/>
      <w:bookmarkStart w:id="306" w:name="_Toc98043633"/>
      <w:bookmarkStart w:id="307" w:name="_Toc98043635"/>
      <w:bookmarkStart w:id="308" w:name="_Toc102797171"/>
      <w:bookmarkStart w:id="309" w:name="_Toc102797311"/>
      <w:bookmarkStart w:id="310" w:name="_Toc102797624"/>
      <w:bookmarkStart w:id="311" w:name="_Toc102811256"/>
      <w:bookmarkStart w:id="312" w:name="_Toc102904621"/>
      <w:bookmarkStart w:id="313" w:name="_Toc102904956"/>
      <w:bookmarkStart w:id="314" w:name="_Toc104002577"/>
      <w:bookmarkStart w:id="315" w:name="_Toc104087825"/>
      <w:bookmarkStart w:id="316" w:name="_Toc104265992"/>
      <w:bookmarkStart w:id="317" w:name="_Toc105207880"/>
      <w:bookmarkStart w:id="318" w:name="_Toc105226048"/>
      <w:bookmarkStart w:id="319" w:name="_Toc107911599"/>
      <w:bookmarkStart w:id="320" w:name="_Toc108944646"/>
      <w:bookmarkStart w:id="321" w:name="_Toc124563715"/>
      <w:bookmarkStart w:id="322" w:name="_Toc464634327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r>
        <w:t>Características do Produto</w:t>
      </w:r>
      <w:bookmarkEnd w:id="322"/>
    </w:p>
    <w:p w:rsidR="00CA1C0D" w:rsidRDefault="00CA1C0D">
      <w:pPr>
        <w:pStyle w:val="Instru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8050"/>
      </w:tblGrid>
      <w:tr w:rsidR="00572868" w:rsidRPr="00866C43" w:rsidTr="00386841">
        <w:tc>
          <w:tcPr>
            <w:tcW w:w="1578" w:type="dxa"/>
            <w:shd w:val="pct20" w:color="auto" w:fill="auto"/>
          </w:tcPr>
          <w:p w:rsidR="00572868" w:rsidRPr="00866C43" w:rsidRDefault="00572868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Nr. </w:t>
            </w:r>
          </w:p>
        </w:tc>
        <w:tc>
          <w:tcPr>
            <w:tcW w:w="8050" w:type="dxa"/>
            <w:shd w:val="pct20" w:color="auto" w:fill="auto"/>
          </w:tcPr>
          <w:p w:rsidR="00572868" w:rsidRPr="00866C43" w:rsidRDefault="00572868" w:rsidP="00857E7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 da Característica</w:t>
            </w:r>
          </w:p>
        </w:tc>
      </w:tr>
      <w:tr w:rsidR="00591727" w:rsidTr="00386841">
        <w:tc>
          <w:tcPr>
            <w:tcW w:w="1578" w:type="dxa"/>
          </w:tcPr>
          <w:p w:rsidR="00591727" w:rsidRPr="00042495" w:rsidRDefault="00042495" w:rsidP="00857E79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1</w:t>
            </w:r>
          </w:p>
        </w:tc>
        <w:tc>
          <w:tcPr>
            <w:tcW w:w="8050" w:type="dxa"/>
          </w:tcPr>
          <w:p w:rsidR="00591727" w:rsidRPr="00042495" w:rsidRDefault="00042495" w:rsidP="00857E79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O sistema deve autenticar usuários peara acessar o sistema.</w:t>
            </w:r>
          </w:p>
        </w:tc>
      </w:tr>
      <w:tr w:rsidR="00572868" w:rsidTr="00386841">
        <w:tc>
          <w:tcPr>
            <w:tcW w:w="1578" w:type="dxa"/>
          </w:tcPr>
          <w:p w:rsidR="00572868" w:rsidRPr="00042495" w:rsidRDefault="00042495" w:rsidP="00591727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2</w:t>
            </w:r>
          </w:p>
        </w:tc>
        <w:tc>
          <w:tcPr>
            <w:tcW w:w="8050" w:type="dxa"/>
          </w:tcPr>
          <w:p w:rsidR="00572868" w:rsidRPr="00042495" w:rsidRDefault="00182795" w:rsidP="00857E79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O sistema deve cadastrar cliente</w:t>
            </w:r>
          </w:p>
        </w:tc>
      </w:tr>
      <w:tr w:rsidR="00042495" w:rsidTr="00386841">
        <w:tc>
          <w:tcPr>
            <w:tcW w:w="1578" w:type="dxa"/>
          </w:tcPr>
          <w:p w:rsidR="00042495" w:rsidRPr="00042495" w:rsidRDefault="00042495" w:rsidP="00591727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8050" w:type="dxa"/>
          </w:tcPr>
          <w:p w:rsidR="00042495" w:rsidRDefault="00182795" w:rsidP="00857E79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O sistema deve cadastrar funcionário</w:t>
            </w:r>
          </w:p>
        </w:tc>
      </w:tr>
      <w:tr w:rsidR="00042495" w:rsidTr="00386841">
        <w:tc>
          <w:tcPr>
            <w:tcW w:w="1578" w:type="dxa"/>
          </w:tcPr>
          <w:p w:rsidR="00042495" w:rsidRPr="00042495" w:rsidRDefault="00042495" w:rsidP="00042495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</w:t>
            </w:r>
          </w:p>
        </w:tc>
        <w:tc>
          <w:tcPr>
            <w:tcW w:w="8050" w:type="dxa"/>
          </w:tcPr>
          <w:p w:rsidR="00010BF9" w:rsidRPr="00010BF9" w:rsidRDefault="00182795" w:rsidP="00010BF9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 xml:space="preserve">O sistema deve </w:t>
            </w:r>
            <w:r w:rsidR="00010BF9">
              <w:rPr>
                <w:i w:val="0"/>
                <w:color w:val="000000" w:themeColor="text1"/>
                <w:lang w:val="pt-PT"/>
              </w:rPr>
              <w:t>gerar ordem de serviço</w:t>
            </w:r>
          </w:p>
        </w:tc>
      </w:tr>
      <w:tr w:rsidR="006812EF" w:rsidTr="00386841">
        <w:tc>
          <w:tcPr>
            <w:tcW w:w="1578" w:type="dxa"/>
          </w:tcPr>
          <w:p w:rsidR="006812EF" w:rsidRDefault="006812EF" w:rsidP="00042495">
            <w:pPr>
              <w:pStyle w:val="Instruo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lastRenderedPageBreak/>
              <w:t>5</w:t>
            </w:r>
          </w:p>
        </w:tc>
        <w:tc>
          <w:tcPr>
            <w:tcW w:w="8050" w:type="dxa"/>
          </w:tcPr>
          <w:p w:rsidR="006812EF" w:rsidRDefault="00010BF9" w:rsidP="00386841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O sistema deve consultar serviços no banco</w:t>
            </w:r>
          </w:p>
        </w:tc>
      </w:tr>
    </w:tbl>
    <w:p w:rsidR="008601CF" w:rsidRDefault="003D28E2" w:rsidP="00BB7C2C">
      <w:pPr>
        <w:pStyle w:val="Ttulo2"/>
      </w:pPr>
      <w:bookmarkStart w:id="323" w:name="_Toc464634328"/>
      <w:r>
        <w:t>Funcionalidades do Produto</w:t>
      </w:r>
      <w:bookmarkEnd w:id="323"/>
    </w:p>
    <w:p w:rsidR="008601CF" w:rsidRDefault="008601CF" w:rsidP="008601CF">
      <w:pPr>
        <w:pStyle w:val="Instru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305"/>
        <w:gridCol w:w="1215"/>
        <w:gridCol w:w="5975"/>
      </w:tblGrid>
      <w:tr w:rsidR="001F7C4D" w:rsidTr="008162B3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F7C4D" w:rsidRDefault="001F7C4D">
            <w:pPr>
              <w:rPr>
                <w:b/>
                <w:bCs/>
                <w:lang w:val="pt-PT"/>
              </w:rPr>
            </w:pPr>
            <w:bookmarkStart w:id="324" w:name="_Toc104002582"/>
            <w:bookmarkStart w:id="325" w:name="_Toc104087830"/>
            <w:bookmarkStart w:id="326" w:name="_Toc104265997"/>
            <w:bookmarkStart w:id="327" w:name="_Toc105207885"/>
            <w:bookmarkStart w:id="328" w:name="_Toc105226053"/>
            <w:bookmarkStart w:id="329" w:name="_Toc107911604"/>
            <w:bookmarkStart w:id="330" w:name="_Toc108944651"/>
            <w:bookmarkStart w:id="331" w:name="_Toc124563720"/>
            <w:bookmarkStart w:id="332" w:name="_Toc98042897"/>
            <w:bookmarkStart w:id="333" w:name="_Toc98043063"/>
            <w:bookmarkStart w:id="334" w:name="_Toc98043133"/>
            <w:bookmarkStart w:id="335" w:name="_Toc98043205"/>
            <w:bookmarkStart w:id="336" w:name="_Toc98043236"/>
            <w:bookmarkStart w:id="337" w:name="_Toc98043277"/>
            <w:bookmarkStart w:id="338" w:name="_Toc98043484"/>
            <w:bookmarkStart w:id="339" w:name="_Toc98043524"/>
            <w:bookmarkStart w:id="340" w:name="_Toc98043547"/>
            <w:bookmarkStart w:id="341" w:name="_Toc98043571"/>
            <w:bookmarkStart w:id="342" w:name="_Toc98043636"/>
            <w:bookmarkStart w:id="343" w:name="_Toc102790922"/>
            <w:bookmarkStart w:id="344" w:name="_Toc102790952"/>
            <w:bookmarkStart w:id="345" w:name="_Toc102797175"/>
            <w:bookmarkStart w:id="346" w:name="_Toc102797315"/>
            <w:bookmarkStart w:id="347" w:name="_Toc102797628"/>
            <w:bookmarkStart w:id="348" w:name="_Toc102811260"/>
            <w:bookmarkStart w:id="349" w:name="_Toc102904625"/>
            <w:bookmarkStart w:id="350" w:name="_Toc102904960"/>
            <w:bookmarkStart w:id="351" w:name="_Toc10400258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  <w:bookmarkEnd w:id="333"/>
            <w:bookmarkEnd w:id="334"/>
            <w:bookmarkEnd w:id="335"/>
            <w:bookmarkEnd w:id="336"/>
            <w:bookmarkEnd w:id="337"/>
            <w:bookmarkEnd w:id="338"/>
            <w:bookmarkEnd w:id="339"/>
            <w:bookmarkEnd w:id="340"/>
            <w:bookmarkEnd w:id="341"/>
            <w:bookmarkEnd w:id="342"/>
            <w:bookmarkEnd w:id="343"/>
            <w:bookmarkEnd w:id="344"/>
            <w:bookmarkEnd w:id="345"/>
            <w:bookmarkEnd w:id="346"/>
            <w:bookmarkEnd w:id="347"/>
            <w:bookmarkEnd w:id="348"/>
            <w:bookmarkEnd w:id="349"/>
            <w:bookmarkEnd w:id="350"/>
            <w:bookmarkEnd w:id="351"/>
            <w:r>
              <w:rPr>
                <w:b/>
                <w:bCs/>
                <w:lang w:val="pt-PT"/>
              </w:rPr>
              <w:t>Iteração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F7C4D" w:rsidRDefault="001F7C4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F7C4D" w:rsidRDefault="001F7C4D" w:rsidP="001F7C4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Ordem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F7C4D" w:rsidRDefault="001F7C4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Funcionalidade (Caso de Uso)</w:t>
            </w:r>
          </w:p>
        </w:tc>
      </w:tr>
      <w:tr w:rsidR="001F7C4D" w:rsidTr="008162B3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4D" w:rsidRPr="00042495" w:rsidRDefault="001F7C4D">
            <w:pPr>
              <w:pStyle w:val="Instruo"/>
              <w:rPr>
                <w:i w:val="0"/>
                <w:color w:val="000000" w:themeColor="text1"/>
                <w:lang w:val="pt-PT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4D" w:rsidRPr="00042495" w:rsidRDefault="00042495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Alta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4D" w:rsidRPr="00042495" w:rsidRDefault="00042495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1º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4D" w:rsidRPr="00042495" w:rsidRDefault="00FE2B72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Fazer login</w:t>
            </w:r>
          </w:p>
        </w:tc>
      </w:tr>
      <w:tr w:rsidR="001F7C4D" w:rsidTr="008162B3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4D" w:rsidRPr="00042495" w:rsidRDefault="001F7C4D">
            <w:pPr>
              <w:pStyle w:val="Instruo"/>
              <w:rPr>
                <w:i w:val="0"/>
                <w:color w:val="000000" w:themeColor="text1"/>
                <w:lang w:val="pt-PT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4D" w:rsidRPr="00042495" w:rsidRDefault="00FE2B72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Alta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4D" w:rsidRPr="00042495" w:rsidRDefault="00FE2B72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 xml:space="preserve">2º 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4D" w:rsidRPr="00042495" w:rsidRDefault="00010BF9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Manter cliente</w:t>
            </w:r>
          </w:p>
        </w:tc>
      </w:tr>
      <w:tr w:rsidR="00FE2B72" w:rsidTr="008162B3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72" w:rsidRPr="00042495" w:rsidRDefault="00FE2B72">
            <w:pPr>
              <w:pStyle w:val="Instruo"/>
              <w:rPr>
                <w:i w:val="0"/>
                <w:color w:val="000000" w:themeColor="text1"/>
                <w:lang w:val="pt-PT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72" w:rsidRDefault="00FE2B72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Alta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72" w:rsidRDefault="00FE2B72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3º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72" w:rsidRDefault="00010BF9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Manter técnico</w:t>
            </w:r>
          </w:p>
        </w:tc>
      </w:tr>
      <w:tr w:rsidR="00FE2B72" w:rsidTr="008162B3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72" w:rsidRPr="00042495" w:rsidRDefault="00FE2B72">
            <w:pPr>
              <w:pStyle w:val="Instruo"/>
              <w:rPr>
                <w:i w:val="0"/>
                <w:color w:val="000000" w:themeColor="text1"/>
                <w:lang w:val="pt-PT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72" w:rsidRDefault="00FE2B72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Alta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B72" w:rsidRDefault="00FE2B72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 xml:space="preserve">4º 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2B3" w:rsidRPr="008162B3" w:rsidRDefault="00010BF9" w:rsidP="008162B3">
            <w:pPr>
              <w:pStyle w:val="Instruo"/>
              <w:rPr>
                <w:i w:val="0"/>
                <w:color w:val="000000" w:themeColor="text1"/>
                <w:lang w:val="pt-PT"/>
              </w:rPr>
            </w:pPr>
            <w:r>
              <w:rPr>
                <w:i w:val="0"/>
                <w:color w:val="000000" w:themeColor="text1"/>
                <w:lang w:val="pt-PT"/>
              </w:rPr>
              <w:t>Manter serviço</w:t>
            </w:r>
          </w:p>
        </w:tc>
      </w:tr>
    </w:tbl>
    <w:p w:rsidR="00866C43" w:rsidRPr="00E74E3B" w:rsidRDefault="00866C43" w:rsidP="00010BF9">
      <w:pPr>
        <w:pStyle w:val="Ttulo1"/>
        <w:numPr>
          <w:ilvl w:val="0"/>
          <w:numId w:val="0"/>
        </w:numPr>
        <w:rPr>
          <w:i/>
          <w:color w:val="000000" w:themeColor="text1"/>
          <w:lang w:val="pt-PT"/>
        </w:rPr>
      </w:pPr>
    </w:p>
    <w:sectPr w:rsidR="00866C43" w:rsidRPr="00E74E3B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57C" w:rsidRDefault="0047057C">
      <w:r>
        <w:separator/>
      </w:r>
    </w:p>
  </w:endnote>
  <w:endnote w:type="continuationSeparator" w:id="0">
    <w:p w:rsidR="0047057C" w:rsidRDefault="0047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76D6B">
            <w:fldChar w:fldCharType="begin"/>
          </w:r>
          <w:r w:rsidR="00176D6B">
            <w:instrText xml:space="preserve"> NUMPAGES </w:instrText>
          </w:r>
          <w:r w:rsidR="00176D6B">
            <w:fldChar w:fldCharType="separate"/>
          </w:r>
          <w:r w:rsidR="00AF24EA">
            <w:rPr>
              <w:noProof/>
            </w:rPr>
            <w:t>1</w:t>
          </w:r>
          <w:r w:rsidR="00176D6B">
            <w:rPr>
              <w:noProof/>
            </w:rPr>
            <w:fldChar w:fldCharType="end"/>
          </w:r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37BF296C05D8473EA23154F4A2360778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1278A4">
              <w:r>
                <w:t>&lt;EZSOL&gt; - &lt;</w:t>
              </w:r>
              <w:proofErr w:type="spellStart"/>
              <w:r>
                <w:t>Easy</w:t>
              </w:r>
              <w:proofErr w:type="spellEnd"/>
              <w:r>
                <w:t xml:space="preserve"> </w:t>
              </w:r>
              <w:proofErr w:type="spellStart"/>
              <w:r>
                <w:t>Solution</w:t>
              </w:r>
              <w:proofErr w:type="spellEnd"/>
              <w:r>
                <w:t>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35044BDBDF7F44C3B5FFDE315CDD5DC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AA0E58">
              <w:pPr>
                <w:rPr>
                  <w:lang w:val="pt-PT"/>
                </w:rPr>
              </w:pPr>
              <w:r>
                <w:t>Versão &lt;1.0&gt;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0ED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8458B8">
            <w:fldChar w:fldCharType="begin"/>
          </w:r>
          <w:r w:rsidR="008458B8">
            <w:instrText xml:space="preserve"> NUMPAGES </w:instrText>
          </w:r>
          <w:r w:rsidR="008458B8">
            <w:fldChar w:fldCharType="separate"/>
          </w:r>
          <w:r w:rsidR="00F10EDE">
            <w:rPr>
              <w:noProof/>
            </w:rPr>
            <w:t>6</w:t>
          </w:r>
          <w:r w:rsidR="008458B8">
            <w:rPr>
              <w:noProof/>
            </w:rPr>
            <w:fldChar w:fldCharType="end"/>
          </w:r>
        </w:p>
      </w:tc>
    </w:tr>
  </w:tbl>
  <w:p w:rsidR="00CA1C0D" w:rsidRDefault="006A25C4" w:rsidP="006A25C4">
    <w:pPr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 w:rsidR="0047057C">
      <w:fldChar w:fldCharType="begin"/>
    </w:r>
    <w:r w:rsidR="0047057C">
      <w:instrText xml:space="preserve"> DOCPROPERTY  "Versão Modelo"  \* MERGEFORMAT </w:instrText>
    </w:r>
    <w:r w:rsidR="0047057C">
      <w:fldChar w:fldCharType="separate"/>
    </w:r>
    <w:r w:rsidR="00AF24EA">
      <w:t>1</w:t>
    </w:r>
    <w:r w:rsidR="0047057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57C" w:rsidRDefault="0047057C">
      <w:r>
        <w:separator/>
      </w:r>
    </w:p>
  </w:footnote>
  <w:footnote w:type="continuationSeparator" w:id="0">
    <w:p w:rsidR="0047057C" w:rsidRDefault="00470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8pt;height:34.65pt">
                <v:imagedata r:id="rId1" o:title=""/>
              </v:shape>
              <o:OLEObject Type="Embed" ProgID="Word.Picture.8" ShapeID="_x0000_i1025" DrawAspect="Content" ObjectID="_1558294740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C62A9">
          <w:pPr>
            <w:jc w:val="center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3FCEBA9D" wp14:editId="78D9EDA0">
                <wp:extent cx="751785" cy="422694"/>
                <wp:effectExtent l="0" t="0" r="0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ZSOL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256" cy="435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CEE77DC112694F208006A42B357CD7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PT" w:vendorID="64" w:dllVersion="0" w:nlCheck="1" w:checkStyle="0"/>
  <w:activeWritingStyle w:appName="MSWord" w:lang="pt-BR" w:vendorID="64" w:dllVersion="0" w:nlCheck="1" w:checkStyle="0"/>
  <w:activeWritingStyle w:appName="MSWord" w:lang="pt-PT" w:vendorID="64" w:dllVersion="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58"/>
    <w:rsid w:val="00010BF9"/>
    <w:rsid w:val="00042495"/>
    <w:rsid w:val="000E5CBC"/>
    <w:rsid w:val="001278A4"/>
    <w:rsid w:val="00176D6B"/>
    <w:rsid w:val="00182795"/>
    <w:rsid w:val="00186410"/>
    <w:rsid w:val="00186DE8"/>
    <w:rsid w:val="001F7C4D"/>
    <w:rsid w:val="00222FB7"/>
    <w:rsid w:val="00271A9A"/>
    <w:rsid w:val="00280DC8"/>
    <w:rsid w:val="00332C50"/>
    <w:rsid w:val="0038658A"/>
    <w:rsid w:val="00386841"/>
    <w:rsid w:val="00391DFC"/>
    <w:rsid w:val="00394711"/>
    <w:rsid w:val="003D28E2"/>
    <w:rsid w:val="00412ACF"/>
    <w:rsid w:val="0047057C"/>
    <w:rsid w:val="00473BB4"/>
    <w:rsid w:val="00491587"/>
    <w:rsid w:val="004C4BE9"/>
    <w:rsid w:val="00502113"/>
    <w:rsid w:val="00515D52"/>
    <w:rsid w:val="0054001E"/>
    <w:rsid w:val="00540FBD"/>
    <w:rsid w:val="005657C9"/>
    <w:rsid w:val="00572868"/>
    <w:rsid w:val="005729EA"/>
    <w:rsid w:val="00577A27"/>
    <w:rsid w:val="00591727"/>
    <w:rsid w:val="005A67B5"/>
    <w:rsid w:val="006812EF"/>
    <w:rsid w:val="006A25C4"/>
    <w:rsid w:val="006F3CDE"/>
    <w:rsid w:val="00702A6A"/>
    <w:rsid w:val="00706369"/>
    <w:rsid w:val="0070753A"/>
    <w:rsid w:val="007138BC"/>
    <w:rsid w:val="00754E2E"/>
    <w:rsid w:val="007A3A85"/>
    <w:rsid w:val="007E09F7"/>
    <w:rsid w:val="008162B3"/>
    <w:rsid w:val="008458B8"/>
    <w:rsid w:val="008601CF"/>
    <w:rsid w:val="00866C43"/>
    <w:rsid w:val="008A0025"/>
    <w:rsid w:val="008A5923"/>
    <w:rsid w:val="008B481F"/>
    <w:rsid w:val="008F5C6A"/>
    <w:rsid w:val="00924A74"/>
    <w:rsid w:val="00971D58"/>
    <w:rsid w:val="0099317F"/>
    <w:rsid w:val="00A3129A"/>
    <w:rsid w:val="00A40A69"/>
    <w:rsid w:val="00A66DCF"/>
    <w:rsid w:val="00AA0E58"/>
    <w:rsid w:val="00AF24EA"/>
    <w:rsid w:val="00B3569D"/>
    <w:rsid w:val="00B630D6"/>
    <w:rsid w:val="00B940E5"/>
    <w:rsid w:val="00BA55D0"/>
    <w:rsid w:val="00BB7C2C"/>
    <w:rsid w:val="00BD792B"/>
    <w:rsid w:val="00C1073E"/>
    <w:rsid w:val="00C22D9B"/>
    <w:rsid w:val="00C25BC8"/>
    <w:rsid w:val="00C40C37"/>
    <w:rsid w:val="00C57F62"/>
    <w:rsid w:val="00C852B9"/>
    <w:rsid w:val="00CA1C0D"/>
    <w:rsid w:val="00CC2EAA"/>
    <w:rsid w:val="00CE6DDA"/>
    <w:rsid w:val="00CF37F6"/>
    <w:rsid w:val="00D675CB"/>
    <w:rsid w:val="00D70B72"/>
    <w:rsid w:val="00D82CF1"/>
    <w:rsid w:val="00DE041A"/>
    <w:rsid w:val="00DF759C"/>
    <w:rsid w:val="00E14F8E"/>
    <w:rsid w:val="00E37A72"/>
    <w:rsid w:val="00E72350"/>
    <w:rsid w:val="00E74E3B"/>
    <w:rsid w:val="00EB261B"/>
    <w:rsid w:val="00EC62A9"/>
    <w:rsid w:val="00ED0485"/>
    <w:rsid w:val="00EE12F5"/>
    <w:rsid w:val="00EE20BF"/>
    <w:rsid w:val="00EF3596"/>
    <w:rsid w:val="00F10EDE"/>
    <w:rsid w:val="00F22AD8"/>
    <w:rsid w:val="00F22C8C"/>
    <w:rsid w:val="00F33384"/>
    <w:rsid w:val="00F77C5E"/>
    <w:rsid w:val="00F83CDE"/>
    <w:rsid w:val="00FB41AB"/>
    <w:rsid w:val="00FC1CEE"/>
    <w:rsid w:val="00FC5E20"/>
    <w:rsid w:val="00F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391AF6"/>
  <w15:docId w15:val="{A28453EE-34B4-4156-9316-8ABBDC9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BD97DC01344A9481437D3A56444E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40E136-D35A-45E6-8FDF-28A6E4940414}"/>
      </w:docPartPr>
      <w:docPartBody>
        <w:p w:rsidR="00263170" w:rsidRDefault="00E168F5">
          <w:pPr>
            <w:pStyle w:val="82BD97DC01344A9481437D3A56444EF2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CEE77DC112694F208006A42B357CD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BC1D9C-1774-4241-8E05-E5BCF0B0791B}"/>
      </w:docPartPr>
      <w:docPartBody>
        <w:p w:rsidR="00263170" w:rsidRDefault="00E168F5">
          <w:pPr>
            <w:pStyle w:val="CEE77DC112694F208006A42B357CD7C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37BF296C05D8473EA23154F4A23607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2450DE-4DB3-4425-BA4A-93E48AC84E6D}"/>
      </w:docPartPr>
      <w:docPartBody>
        <w:p w:rsidR="00263170" w:rsidRDefault="00E168F5">
          <w:pPr>
            <w:pStyle w:val="37BF296C05D8473EA23154F4A2360778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35044BDBDF7F44C3B5FFDE315CDD5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85B22B-018B-4EA8-8E19-B6437452D072}"/>
      </w:docPartPr>
      <w:docPartBody>
        <w:p w:rsidR="00263170" w:rsidRDefault="00E168F5">
          <w:pPr>
            <w:pStyle w:val="35044BDBDF7F44C3B5FFDE315CDD5DC8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F5"/>
    <w:rsid w:val="000A18B0"/>
    <w:rsid w:val="001B5FD6"/>
    <w:rsid w:val="00263170"/>
    <w:rsid w:val="00494465"/>
    <w:rsid w:val="004C2CD3"/>
    <w:rsid w:val="008B3CB8"/>
    <w:rsid w:val="00BB1FDD"/>
    <w:rsid w:val="00D17474"/>
    <w:rsid w:val="00D743EA"/>
    <w:rsid w:val="00DB5F2D"/>
    <w:rsid w:val="00DC0CEC"/>
    <w:rsid w:val="00E1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82BD97DC01344A9481437D3A56444EF2">
    <w:name w:val="82BD97DC01344A9481437D3A56444EF2"/>
  </w:style>
  <w:style w:type="paragraph" w:customStyle="1" w:styleId="CEE77DC112694F208006A42B357CD7C6">
    <w:name w:val="CEE77DC112694F208006A42B357CD7C6"/>
  </w:style>
  <w:style w:type="paragraph" w:customStyle="1" w:styleId="37BF296C05D8473EA23154F4A2360778">
    <w:name w:val="37BF296C05D8473EA23154F4A2360778"/>
  </w:style>
  <w:style w:type="paragraph" w:customStyle="1" w:styleId="35044BDBDF7F44C3B5FFDE315CDD5DC8">
    <w:name w:val="35044BDBDF7F44C3B5FFDE315CDD5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E0E91-D2C1-418C-BA4D-8EBB9F08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72</TotalTime>
  <Pages>6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&lt;EZSOL&gt; - &lt;Easy Solution&gt;</Manager>
  <Company/>
  <LinksUpToDate>false</LinksUpToDate>
  <CharactersWithSpaces>4524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&lt;1.0&gt;</dc:subject>
  <dc:creator>aluno</dc:creator>
  <cp:lastModifiedBy>Lucas Zani</cp:lastModifiedBy>
  <cp:revision>8</cp:revision>
  <cp:lastPrinted>2005-05-17T17:30:00Z</cp:lastPrinted>
  <dcterms:created xsi:type="dcterms:W3CDTF">2017-06-07T00:41:00Z</dcterms:created>
  <dcterms:modified xsi:type="dcterms:W3CDTF">2017-06-07T01:53:00Z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